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F01B5" w:rsidR="00033C1B" w:rsidP="43D5DBBE" w:rsidRDefault="00033C1B" w14:paraId="4139586E" w14:textId="77777777">
      <w:pPr>
        <w:jc w:val="both"/>
        <w:rPr>
          <w:rFonts w:ascii="Arial" w:hAnsi="Arial" w:eastAsia="Arial" w:cs="Arial"/>
        </w:rPr>
      </w:pPr>
    </w:p>
    <w:p w:rsidRPr="009F01B5" w:rsidR="00033C1B" w:rsidP="43D5DBBE" w:rsidRDefault="00033C1B" w14:paraId="50023E97" w14:textId="77777777">
      <w:pPr>
        <w:jc w:val="both"/>
        <w:rPr>
          <w:rFonts w:ascii="Arial" w:hAnsi="Arial" w:eastAsia="Arial" w:cs="Arial"/>
        </w:rPr>
      </w:pPr>
    </w:p>
    <w:p w:rsidRPr="009F01B5" w:rsidR="00033C1B" w:rsidP="43D5DBBE" w:rsidRDefault="00033C1B" w14:paraId="0127FD67" w14:textId="77777777">
      <w:pPr>
        <w:jc w:val="both"/>
        <w:rPr>
          <w:rFonts w:ascii="Arial" w:hAnsi="Arial" w:eastAsia="Arial" w:cs="Arial"/>
        </w:rPr>
      </w:pPr>
    </w:p>
    <w:p w:rsidRPr="009F01B5" w:rsidR="00033C1B" w:rsidP="43D5DBBE" w:rsidRDefault="00033C1B" w14:paraId="76310406" w14:textId="77777777">
      <w:pPr>
        <w:jc w:val="both"/>
        <w:rPr>
          <w:rFonts w:ascii="Arial" w:hAnsi="Arial" w:eastAsia="Arial" w:cs="Arial"/>
        </w:rPr>
      </w:pPr>
    </w:p>
    <w:p w:rsidRPr="009F01B5" w:rsidR="00033C1B" w:rsidP="43D5DBBE" w:rsidRDefault="00033C1B" w14:paraId="4DF1EF1D" w14:textId="1DBDC579">
      <w:pPr>
        <w:jc w:val="both"/>
        <w:rPr>
          <w:rFonts w:ascii="Arial" w:hAnsi="Arial" w:eastAsia="Arial" w:cs="Arial"/>
        </w:rPr>
      </w:pPr>
    </w:p>
    <w:p w:rsidR="77FB2D53" w:rsidP="43D5DBBE" w:rsidRDefault="77FB2D53" w14:paraId="651F57F3" w14:textId="442A4DD4">
      <w:pPr>
        <w:jc w:val="both"/>
        <w:rPr>
          <w:rFonts w:ascii="Arial" w:hAnsi="Arial" w:eastAsia="Arial" w:cs="Arial"/>
        </w:rPr>
      </w:pPr>
    </w:p>
    <w:p w:rsidRPr="009F01B5" w:rsidR="004D3F49" w:rsidP="43D5DBBE" w:rsidRDefault="004D3F49" w14:paraId="556F0200" w14:textId="77777777">
      <w:pPr>
        <w:jc w:val="both"/>
        <w:rPr>
          <w:rFonts w:ascii="Arial" w:hAnsi="Arial" w:eastAsia="Arial" w:cs="Arial"/>
        </w:rPr>
      </w:pPr>
    </w:p>
    <w:p w:rsidRPr="009F01B5" w:rsidR="00033C1B" w:rsidP="43D5DBBE" w:rsidRDefault="00033C1B" w14:paraId="1EACAB5E" w14:textId="77777777">
      <w:pPr>
        <w:jc w:val="both"/>
        <w:rPr>
          <w:rFonts w:ascii="Arial" w:hAnsi="Arial" w:eastAsia="Arial" w:cs="Arial"/>
        </w:rPr>
      </w:pPr>
    </w:p>
    <w:p w:rsidRPr="009F01B5" w:rsidR="00033C1B" w:rsidP="43D5DBBE" w:rsidRDefault="00033C1B" w14:paraId="6137082B" w14:textId="77777777">
      <w:pPr>
        <w:jc w:val="both"/>
        <w:rPr>
          <w:rFonts w:ascii="Arial" w:hAnsi="Arial" w:eastAsia="Arial" w:cs="Arial"/>
        </w:rPr>
      </w:pPr>
    </w:p>
    <w:p w:rsidRPr="009F01B5" w:rsidR="00033C1B" w:rsidP="43D5DBBE" w:rsidRDefault="00033C1B" w14:paraId="17413D5A" w14:textId="77777777">
      <w:pPr>
        <w:jc w:val="both"/>
        <w:rPr>
          <w:rFonts w:ascii="Arial" w:hAnsi="Arial" w:eastAsia="Arial" w:cs="Arial"/>
        </w:rPr>
      </w:pPr>
    </w:p>
    <w:p w:rsidRPr="009F01B5" w:rsidR="00033C1B" w:rsidP="43D5DBBE" w:rsidRDefault="00033C1B" w14:paraId="3CDB7678" w14:textId="77777777">
      <w:pPr>
        <w:jc w:val="both"/>
        <w:rPr>
          <w:rFonts w:ascii="Arial" w:hAnsi="Arial" w:eastAsia="Arial" w:cs="Arial"/>
        </w:rPr>
      </w:pPr>
    </w:p>
    <w:p w:rsidRPr="009F01B5" w:rsidR="00033C1B" w:rsidP="43D5DBBE" w:rsidRDefault="00033C1B" w14:paraId="4A5CAC17" w14:textId="77777777">
      <w:pPr>
        <w:jc w:val="both"/>
        <w:rPr>
          <w:rFonts w:ascii="Arial" w:hAnsi="Arial" w:eastAsia="Arial" w:cs="Arial"/>
        </w:rPr>
      </w:pPr>
    </w:p>
    <w:p w:rsidRPr="009F01B5" w:rsidR="00033C1B" w:rsidP="43D5DBBE" w:rsidRDefault="009D1211" w14:paraId="6042C7AB" w14:textId="7777777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3D5DBBE" w:rsidR="43D5DBBE">
        <w:rPr>
          <w:rFonts w:ascii="Arial" w:hAnsi="Arial" w:eastAsia="Arial" w:cs="Arial"/>
          <w:b w:val="1"/>
          <w:bCs w:val="1"/>
          <w:sz w:val="40"/>
          <w:szCs w:val="40"/>
        </w:rPr>
        <w:t xml:space="preserve">Plano de </w:t>
      </w:r>
      <w:r w:rsidRPr="43D5DBBE" w:rsidR="43D5DBBE">
        <w:rPr>
          <w:rFonts w:ascii="Arial" w:hAnsi="Arial" w:eastAsia="Arial" w:cs="Arial"/>
          <w:b w:val="1"/>
          <w:bCs w:val="1"/>
          <w:sz w:val="40"/>
          <w:szCs w:val="40"/>
        </w:rPr>
        <w:t>Garantia da Qualidade</w:t>
      </w:r>
    </w:p>
    <w:p w:rsidRPr="00E54A8F" w:rsidR="00033C1B" w:rsidP="43D5DBBE" w:rsidRDefault="00033C1B" w14:paraId="7CF2D8BD" w14:textId="77777777">
      <w:pPr>
        <w:jc w:val="center"/>
        <w:rPr>
          <w:rFonts w:ascii="Arial" w:hAnsi="Arial" w:eastAsia="Arial" w:cs="Arial"/>
          <w:b w:val="1"/>
          <w:bCs w:val="1"/>
          <w:color w:val="000000"/>
          <w:sz w:val="40"/>
          <w:szCs w:val="40"/>
        </w:rPr>
      </w:pPr>
    </w:p>
    <w:p w:rsidRPr="00E54A8F" w:rsidR="000C41A7" w:rsidP="43D5DBBE" w:rsidRDefault="00650BFA" w14:paraId="1A7AA27E" w14:textId="73E12593">
      <w:pPr>
        <w:jc w:val="center"/>
        <w:rPr>
          <w:rFonts w:ascii="Arial" w:hAnsi="Arial" w:eastAsia="Arial" w:cs="Arial"/>
          <w:b w:val="1"/>
          <w:bCs w:val="1"/>
          <w:color w:val="000000"/>
          <w:sz w:val="40"/>
          <w:szCs w:val="40"/>
          <w:u w:val="single"/>
        </w:rPr>
      </w:pPr>
      <w:r w:rsidRPr="43D5DBBE" w:rsidR="43D5DBBE"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  <w:u w:val="single"/>
        </w:rPr>
        <w:t>Trama</w:t>
      </w:r>
    </w:p>
    <w:p w:rsidRPr="00E54A8F" w:rsidR="000C41A7" w:rsidP="43D5DBBE" w:rsidRDefault="000C41A7" w14:paraId="6DB884AD" w14:textId="77777777">
      <w:pPr>
        <w:jc w:val="center"/>
        <w:rPr>
          <w:rFonts w:ascii="Arial" w:hAnsi="Arial" w:eastAsia="Arial" w:cs="Arial"/>
          <w:b w:val="1"/>
          <w:bCs w:val="1"/>
          <w:color w:val="000000"/>
          <w:sz w:val="40"/>
          <w:szCs w:val="40"/>
        </w:rPr>
      </w:pPr>
    </w:p>
    <w:p w:rsidRPr="00E54A8F" w:rsidR="000C41A7" w:rsidP="43D5DBBE" w:rsidRDefault="000C41A7" w14:paraId="5AC6D6EF" w14:textId="77777777">
      <w:pPr>
        <w:jc w:val="center"/>
        <w:rPr>
          <w:rFonts w:ascii="Arial" w:hAnsi="Arial" w:eastAsia="Arial" w:cs="Arial"/>
          <w:color w:val="000000"/>
          <w:sz w:val="40"/>
          <w:szCs w:val="40"/>
        </w:rPr>
      </w:pPr>
      <w:r w:rsidRPr="43D5DBBE" w:rsidR="43D5DBBE">
        <w:rPr>
          <w:rFonts w:ascii="Arial" w:hAnsi="Arial" w:eastAsia="Arial" w:cs="Arial"/>
          <w:color w:val="000000" w:themeColor="text1" w:themeTint="FF" w:themeShade="FF"/>
          <w:sz w:val="40"/>
          <w:szCs w:val="40"/>
        </w:rPr>
        <w:t>Adriano Vale</w:t>
      </w:r>
    </w:p>
    <w:p w:rsidRPr="00E54A8F" w:rsidR="000C41A7" w:rsidP="43D5DBBE" w:rsidRDefault="000C41A7" w14:paraId="193072DB" w14:textId="77777777">
      <w:pPr>
        <w:jc w:val="center"/>
        <w:rPr>
          <w:rFonts w:ascii="Arial" w:hAnsi="Arial" w:eastAsia="Arial" w:cs="Arial"/>
          <w:color w:val="000000"/>
          <w:sz w:val="40"/>
          <w:szCs w:val="40"/>
        </w:rPr>
      </w:pPr>
      <w:r w:rsidRPr="43D5DBBE" w:rsidR="43D5DBBE">
        <w:rPr>
          <w:rFonts w:ascii="Arial" w:hAnsi="Arial" w:eastAsia="Arial" w:cs="Arial"/>
          <w:color w:val="000000" w:themeColor="text1" w:themeTint="FF" w:themeShade="FF"/>
          <w:sz w:val="40"/>
          <w:szCs w:val="40"/>
        </w:rPr>
        <w:t>Ary Farah</w:t>
      </w:r>
    </w:p>
    <w:p w:rsidRPr="00E54A8F" w:rsidR="000C41A7" w:rsidP="43D5DBBE" w:rsidRDefault="000C41A7" w14:paraId="72B301D7" w14:textId="77777777">
      <w:pPr>
        <w:jc w:val="center"/>
        <w:rPr>
          <w:rFonts w:ascii="Arial" w:hAnsi="Arial" w:eastAsia="Arial" w:cs="Arial"/>
          <w:color w:val="000000"/>
          <w:sz w:val="40"/>
          <w:szCs w:val="40"/>
        </w:rPr>
      </w:pPr>
      <w:r w:rsidRPr="43D5DBBE" w:rsidR="43D5DBBE">
        <w:rPr>
          <w:rFonts w:ascii="Arial" w:hAnsi="Arial" w:eastAsia="Arial" w:cs="Arial"/>
          <w:color w:val="000000" w:themeColor="text1" w:themeTint="FF" w:themeShade="FF"/>
          <w:sz w:val="40"/>
          <w:szCs w:val="40"/>
        </w:rPr>
        <w:t>Breno Souza</w:t>
      </w:r>
    </w:p>
    <w:p w:rsidRPr="000C41A7" w:rsidR="000C41A7" w:rsidP="43D5DBBE" w:rsidRDefault="000C41A7" w14:paraId="585A7D7B" w14:textId="77777777">
      <w:pPr>
        <w:jc w:val="both"/>
        <w:rPr>
          <w:rFonts w:ascii="Arial" w:hAnsi="Arial" w:eastAsia="Arial" w:cs="Arial"/>
          <w:b w:val="1"/>
          <w:bCs w:val="1"/>
          <w:i w:val="1"/>
          <w:iCs w:val="1"/>
          <w:color w:val="2F5496"/>
          <w:sz w:val="40"/>
          <w:szCs w:val="40"/>
        </w:rPr>
      </w:pPr>
      <w:r w:rsidRPr="43D5DBBE" w:rsidR="43D5DBBE">
        <w:rPr>
          <w:rFonts w:ascii="Arial" w:hAnsi="Arial" w:eastAsia="Arial" w:cs="Arial"/>
          <w:b w:val="1"/>
          <w:bCs w:val="1"/>
          <w:i w:val="1"/>
          <w:iCs w:val="1"/>
          <w:color w:val="2F5496"/>
          <w:sz w:val="40"/>
          <w:szCs w:val="40"/>
        </w:rPr>
        <w:t xml:space="preserve"> </w:t>
      </w:r>
    </w:p>
    <w:p w:rsidRPr="00BB5BAF" w:rsidR="00033C1B" w:rsidP="43D5DBBE" w:rsidRDefault="00033C1B" w14:paraId="2BF102BB" w14:textId="77777777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DC7227" w:rsidP="43D5DBBE" w:rsidRDefault="003678A3" w14:paraId="58029474" w14:textId="7777777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3D5DBBE" w:rsidR="43D5DBBE">
        <w:rPr>
          <w:rFonts w:ascii="Arial" w:hAnsi="Arial" w:eastAsia="Arial" w:cs="Arial"/>
          <w:b w:val="1"/>
          <w:bCs w:val="1"/>
          <w:sz w:val="40"/>
          <w:szCs w:val="40"/>
        </w:rPr>
        <w:t xml:space="preserve">Versão </w:t>
      </w:r>
      <w:r w:rsidRPr="43D5DBBE" w:rsidR="43D5DBBE">
        <w:rPr>
          <w:rFonts w:ascii="Arial" w:hAnsi="Arial" w:eastAsia="Arial" w:cs="Arial"/>
          <w:b w:val="1"/>
          <w:bCs w:val="1"/>
          <w:sz w:val="40"/>
          <w:szCs w:val="40"/>
        </w:rPr>
        <w:t>3</w:t>
      </w:r>
      <w:r w:rsidRPr="43D5DBBE" w:rsidR="43D5DBBE">
        <w:rPr>
          <w:rFonts w:ascii="Arial" w:hAnsi="Arial" w:eastAsia="Arial" w:cs="Arial"/>
          <w:b w:val="1"/>
          <w:bCs w:val="1"/>
          <w:sz w:val="40"/>
          <w:szCs w:val="40"/>
        </w:rPr>
        <w:t>.0</w:t>
      </w:r>
    </w:p>
    <w:p w:rsidRPr="00BB5BAF" w:rsidR="007358BF" w:rsidP="43D5DBBE" w:rsidRDefault="007358BF" w14:paraId="7605FBC8" w14:textId="77777777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43D5DBBE" w:rsidRDefault="00153A2C" w14:paraId="5E991919" w14:textId="77777777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43D5DBBE" w:rsidRDefault="00153A2C" w14:paraId="3264AE39" w14:textId="77777777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43D5DBBE" w:rsidRDefault="00153A2C" w14:paraId="5B7C87E3" w14:textId="77777777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43D5DBBE" w:rsidRDefault="00153A2C" w14:paraId="5375FEBC" w14:textId="77777777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43D5DBBE" w:rsidRDefault="00153A2C" w14:paraId="70BA4205" w14:textId="77777777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43D5DBBE" w:rsidRDefault="00153A2C" w14:paraId="34839DD9" w14:textId="77777777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43D5DBBE" w:rsidRDefault="00153A2C" w14:paraId="384B5431" w14:textId="77777777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43D5DBBE" w:rsidRDefault="00153A2C" w14:paraId="3CE9A4C8" w14:textId="77777777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43D5DBBE" w:rsidRDefault="00153A2C" w14:paraId="6A636359" w14:textId="77777777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C61D9" w:rsidR="00BC61D9" w:rsidP="43D5DBBE" w:rsidRDefault="00BC61D9" w14:paraId="1CBF6A2F" w14:textId="172E8115">
      <w:pPr>
        <w:jc w:val="center"/>
        <w:rPr>
          <w:rFonts w:ascii="Arial" w:hAnsi="Arial" w:eastAsia="Arial" w:cs="Arial"/>
        </w:rPr>
      </w:pPr>
      <w:r w:rsidRPr="43D5DBBE" w:rsidR="43D5DBBE"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>Curitiba, 10/2024</w:t>
      </w:r>
      <w:r w:rsidRPr="43D5DBBE" w:rsidR="43D5DBBE">
        <w:rPr>
          <w:rFonts w:ascii="Arial" w:hAnsi="Arial" w:eastAsia="Arial" w:cs="Arial"/>
        </w:rPr>
        <w:t xml:space="preserve"> </w:t>
      </w:r>
    </w:p>
    <w:p w:rsidRPr="009E5AEB" w:rsidR="00BC61D9" w:rsidP="43D5DBBE" w:rsidRDefault="00BC61D9" w14:paraId="76594B90" w14:textId="77777777">
      <w:pPr>
        <w:pStyle w:val="Title"/>
        <w:rPr>
          <w:rFonts w:ascii="Arial" w:hAnsi="Arial" w:eastAsia="Arial" w:cs="Arial"/>
          <w:color w:val="0000FF"/>
          <w:lang w:val="pt-BR"/>
        </w:rPr>
      </w:pPr>
    </w:p>
    <w:p w:rsidRPr="009E5AEB" w:rsidR="00475F99" w:rsidP="43D5DBBE" w:rsidRDefault="00475F99" w14:paraId="5AB4D6E3" w14:textId="77777777">
      <w:pPr>
        <w:rPr>
          <w:rFonts w:ascii="Arial" w:hAnsi="Arial" w:eastAsia="Arial" w:cs="Arial"/>
          <w:lang w:eastAsia="en-US"/>
        </w:rPr>
      </w:pPr>
    </w:p>
    <w:p w:rsidRPr="006E2631" w:rsidR="00475F99" w:rsidP="43D5DBBE" w:rsidRDefault="00475F99" w14:paraId="66A49ACE" w14:textId="77777777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43D5DBBE" w:rsidR="43D5DBBE">
        <w:rPr>
          <w:rFonts w:ascii="Arial" w:hAnsi="Arial" w:eastAsia="Arial" w:cs="Arial"/>
          <w:b w:val="1"/>
          <w:bCs w:val="1"/>
          <w:sz w:val="28"/>
          <w:szCs w:val="28"/>
        </w:rPr>
        <w:t>Comprometimento</w:t>
      </w:r>
    </w:p>
    <w:p w:rsidRPr="00BC61D9" w:rsidR="00475F99" w:rsidP="43D5DBBE" w:rsidRDefault="00475F99" w14:paraId="53D3B098" w14:textId="77777777">
      <w:pPr>
        <w:rPr>
          <w:rFonts w:ascii="Arial" w:hAnsi="Arial" w:eastAsia="Arial" w:cs="Arial"/>
          <w:lang w:eastAsia="en-US"/>
        </w:rPr>
      </w:pPr>
    </w:p>
    <w:tbl>
      <w:tblPr>
        <w:tblW w:w="9356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:rsidTr="43D5DBBE" w14:paraId="2FCCA8C6" w14:textId="77777777">
        <w:trPr>
          <w:trHeight w:val="54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6E2631" w:rsidR="00DC7227" w:rsidP="43D5DBBE" w:rsidRDefault="00DC7227" w14:paraId="7B2A964D" w14:textId="77777777">
            <w:pPr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>Responsabilidade</w:t>
            </w:r>
          </w:p>
        </w:tc>
        <w:tc>
          <w:tcPr>
            <w:tcW w:w="30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6E2631" w:rsidR="00DC7227" w:rsidP="43D5DBBE" w:rsidRDefault="00DC7227" w14:paraId="2BD4F512" w14:textId="77777777">
            <w:pPr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>Nome</w:t>
            </w:r>
          </w:p>
        </w:tc>
        <w:tc>
          <w:tcPr>
            <w:tcW w:w="1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6E2631" w:rsidR="00DC7227" w:rsidP="43D5DBBE" w:rsidRDefault="00DC7227" w14:paraId="23CA7900" w14:textId="77777777">
            <w:pPr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>Data</w:t>
            </w:r>
          </w:p>
        </w:tc>
        <w:tc>
          <w:tcPr>
            <w:tcW w:w="21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6E2631" w:rsidR="00DC7227" w:rsidP="43D5DBBE" w:rsidRDefault="00DC7227" w14:paraId="2990B717" w14:textId="77777777">
            <w:pPr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>Assinatura</w:t>
            </w:r>
          </w:p>
        </w:tc>
      </w:tr>
      <w:tr w:rsidR="004011B0" w:rsidTr="43D5DBBE" w14:paraId="4406FA47" w14:textId="77777777">
        <w:trPr>
          <w:trHeight w:val="129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BB5BAF" w:rsidR="004011B0" w:rsidP="43D5DBBE" w:rsidRDefault="004011B0" w14:paraId="59738F57" w14:textId="77777777">
            <w:pPr>
              <w:pStyle w:val="Tabletext"/>
              <w:jc w:val="left"/>
              <w:rPr>
                <w:rFonts w:ascii="Arial" w:hAnsi="Arial" w:eastAsia="Arial" w:cs="Arial"/>
                <w:color w:val="FF0000"/>
                <w:sz w:val="22"/>
                <w:szCs w:val="22"/>
                <w:lang w:val="pt-BR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F03150" w:rsidR="004011B0" w:rsidP="43D5DBBE" w:rsidRDefault="004011B0" w14:paraId="414EED86" w14:textId="6173A6C2">
            <w:pPr>
              <w:pStyle w:val="Tabletext"/>
              <w:jc w:val="left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val="pt-BR"/>
              </w:rPr>
              <w:t>Camila D.</w:t>
            </w:r>
            <w:r>
              <w:br/>
            </w:r>
            <w:r w:rsidRPr="43D5DBBE" w:rsidR="43D5DBBE">
              <w:rPr>
                <w:rFonts w:ascii="Arial" w:hAnsi="Arial" w:eastAsia="Arial" w:cs="Arial"/>
                <w:sz w:val="22"/>
                <w:szCs w:val="22"/>
                <w:lang w:val="pt-BR"/>
              </w:rPr>
              <w:t>Dimitri P.</w:t>
            </w:r>
            <w:r>
              <w:br/>
            </w:r>
            <w:r w:rsidRPr="43D5DBBE" w:rsidR="43D5DBBE">
              <w:rPr>
                <w:rFonts w:ascii="Arial" w:hAnsi="Arial" w:eastAsia="Arial" w:cs="Arial"/>
                <w:sz w:val="22"/>
                <w:szCs w:val="22"/>
                <w:lang w:val="pt-BR"/>
              </w:rPr>
              <w:t>Yasmin G.</w:t>
            </w:r>
            <w:r>
              <w:br/>
            </w:r>
            <w:r w:rsidRPr="43D5DBBE" w:rsidR="43D5DBBE">
              <w:rPr>
                <w:rFonts w:ascii="Arial" w:hAnsi="Arial" w:eastAsia="Arial" w:cs="Arial"/>
                <w:sz w:val="22"/>
                <w:szCs w:val="22"/>
                <w:lang w:val="pt-BR"/>
              </w:rPr>
              <w:t>Guilheme B.</w:t>
            </w:r>
          </w:p>
        </w:tc>
        <w:tc>
          <w:tcPr>
            <w:tcW w:w="1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6011D5" w:rsidR="004011B0" w:rsidP="43D5DBBE" w:rsidRDefault="004011B0" w14:paraId="0BFAFD42" w14:textId="4858FAEE">
            <w:pPr>
              <w:pStyle w:val="Tabletext"/>
              <w:jc w:val="left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6011D5" w:rsidR="004011B0" w:rsidP="43D5DBBE" w:rsidRDefault="004011B0" w14:paraId="36D27CB5" w14:textId="77777777">
            <w:pPr>
              <w:pStyle w:val="Tabletext"/>
              <w:jc w:val="left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</w:p>
        </w:tc>
      </w:tr>
      <w:tr w:rsidR="004011B0" w:rsidTr="43D5DBBE" w14:paraId="30F64BDA" w14:textId="77777777">
        <w:trPr>
          <w:trHeight w:val="114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BC61D9" w:rsidR="004011B0" w:rsidP="43D5DBBE" w:rsidRDefault="004011B0" w14:paraId="5ABC5D6B" w14:textId="77777777">
            <w:pPr>
              <w:pStyle w:val="Table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>RQ</w:t>
            </w: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 xml:space="preserve"> (</w:t>
            </w: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>Representante</w:t>
            </w: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 xml:space="preserve"> da </w:t>
            </w: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>Qualidade</w:t>
            </w: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>)</w:t>
            </w:r>
          </w:p>
        </w:tc>
        <w:tc>
          <w:tcPr>
            <w:tcW w:w="30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F03150" w:rsidR="004011B0" w:rsidP="43D5DBBE" w:rsidRDefault="004011B0" w14:paraId="0758B3BB" w14:textId="10C66D96">
            <w:pPr>
              <w:pStyle w:val="Tabletext"/>
              <w:jc w:val="left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val="pt-BR"/>
              </w:rPr>
              <w:t>Ary F.</w:t>
            </w:r>
            <w:r>
              <w:br/>
            </w:r>
            <w:r w:rsidRPr="43D5DBBE" w:rsidR="43D5DBBE">
              <w:rPr>
                <w:rFonts w:ascii="Arial" w:hAnsi="Arial" w:eastAsia="Arial" w:cs="Arial"/>
                <w:sz w:val="22"/>
                <w:szCs w:val="22"/>
                <w:lang w:val="pt-BR"/>
              </w:rPr>
              <w:t>Adriano V.</w:t>
            </w:r>
            <w:r>
              <w:br/>
            </w:r>
            <w:r w:rsidRPr="43D5DBBE" w:rsidR="43D5DBBE">
              <w:rPr>
                <w:rFonts w:ascii="Arial" w:hAnsi="Arial" w:eastAsia="Arial" w:cs="Arial"/>
                <w:sz w:val="22"/>
                <w:szCs w:val="22"/>
                <w:lang w:val="pt-BR"/>
              </w:rPr>
              <w:t>Breno S.</w:t>
            </w:r>
          </w:p>
        </w:tc>
        <w:tc>
          <w:tcPr>
            <w:tcW w:w="1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746461" w:rsidR="004011B0" w:rsidP="43D5DBBE" w:rsidRDefault="004011B0" w14:paraId="70F3C8F3" w14:textId="02DE54B0">
            <w:pPr>
              <w:pStyle w:val="Tabletext"/>
              <w:jc w:val="left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746461" w:rsidR="004011B0" w:rsidP="43D5DBBE" w:rsidRDefault="004011B0" w14:paraId="5370FF13" w14:textId="77777777">
            <w:pPr>
              <w:pStyle w:val="Tabletext"/>
              <w:jc w:val="left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</w:p>
        </w:tc>
      </w:tr>
    </w:tbl>
    <w:p w:rsidR="00475F99" w:rsidP="43D5DBBE" w:rsidRDefault="00475F99" w14:paraId="73C8BCC3" w14:textId="71D691B8">
      <w:pPr>
        <w:rPr>
          <w:rFonts w:ascii="Arial" w:hAnsi="Arial" w:eastAsia="Arial" w:cs="Arial"/>
        </w:rPr>
      </w:pPr>
    </w:p>
    <w:p w:rsidR="00103E56" w:rsidP="43D5DBBE" w:rsidRDefault="00103E56" w14:paraId="787ED9F7" w14:textId="77777777">
      <w:pPr>
        <w:rPr>
          <w:rFonts w:ascii="Arial" w:hAnsi="Arial" w:eastAsia="Arial" w:cs="Arial"/>
        </w:rPr>
      </w:pPr>
    </w:p>
    <w:p w:rsidR="00103E56" w:rsidP="43D5DBBE" w:rsidRDefault="00103E56" w14:paraId="10114C5E" w14:textId="77777777">
      <w:pPr>
        <w:rPr>
          <w:rFonts w:ascii="Arial" w:hAnsi="Arial" w:eastAsia="Arial" w:cs="Arial"/>
        </w:rPr>
      </w:pPr>
    </w:p>
    <w:p w:rsidR="00103E56" w:rsidP="43D5DBBE" w:rsidRDefault="00103E56" w14:paraId="04CB1846" w14:textId="77777777">
      <w:pPr>
        <w:rPr>
          <w:rFonts w:ascii="Arial" w:hAnsi="Arial" w:eastAsia="Arial" w:cs="Arial"/>
        </w:rPr>
      </w:pPr>
    </w:p>
    <w:p w:rsidR="00103E56" w:rsidP="43D5DBBE" w:rsidRDefault="00103E56" w14:paraId="013A45D2" w14:textId="77777777">
      <w:pPr>
        <w:rPr>
          <w:rFonts w:ascii="Arial" w:hAnsi="Arial" w:eastAsia="Arial" w:cs="Arial"/>
        </w:rPr>
      </w:pPr>
    </w:p>
    <w:p w:rsidR="00103E56" w:rsidP="43D5DBBE" w:rsidRDefault="00103E56" w14:paraId="7E128AD7" w14:textId="77777777">
      <w:pPr>
        <w:rPr>
          <w:rFonts w:ascii="Arial" w:hAnsi="Arial" w:eastAsia="Arial" w:cs="Arial"/>
          <w:b w:val="1"/>
          <w:bCs w:val="1"/>
          <w:sz w:val="28"/>
          <w:szCs w:val="28"/>
        </w:rPr>
      </w:pPr>
    </w:p>
    <w:p w:rsidRPr="00E54A8F" w:rsidR="00113273" w:rsidP="43D5DBBE" w:rsidRDefault="00113273" w14:paraId="320B4712" w14:textId="77777777">
      <w:pPr>
        <w:pStyle w:val="TOCHeading"/>
        <w:rPr>
          <w:rFonts w:ascii="Arial" w:hAnsi="Arial" w:eastAsia="Arial" w:cs="Arial"/>
          <w:b w:val="1"/>
          <w:bCs w:val="1"/>
          <w:color w:val="000000"/>
        </w:rPr>
      </w:pPr>
      <w:r w:rsidRPr="43D5DBBE" w:rsidR="43D5DBBE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Sumário</w:t>
      </w:r>
    </w:p>
    <w:p w:rsidRPr="00650BFA" w:rsidR="00113273" w:rsidP="43D5DBBE" w:rsidRDefault="00113273" w14:paraId="3D4A1253" w14:textId="38EC2A48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r w:rsidRPr="00650BFA">
        <w:rPr>
          <w:rFonts w:ascii="Arial" w:hAnsi="Arial" w:cs="Arial"/>
        </w:rPr>
        <w:fldChar w:fldCharType="begin"/>
      </w:r>
      <w:r w:rsidRPr="00650BFA">
        <w:rPr>
          <w:rFonts w:ascii="Arial" w:hAnsi="Arial" w:cs="Arial"/>
        </w:rPr>
        <w:instrText xml:space="preserve"> TOC \o "1-3" \h \z \u </w:instrText>
      </w:r>
      <w:r w:rsidRPr="00650BFA">
        <w:rPr>
          <w:rFonts w:ascii="Arial" w:hAnsi="Arial" w:cs="Arial"/>
        </w:rPr>
        <w:fldChar w:fldCharType="separate"/>
      </w:r>
      <w:hyperlink w:history="1" w:anchor="_Toc180000284">
        <w:r w:rsidRPr="00650BFA">
          <w:rPr>
            <w:rStyle w:val="Hyperlink"/>
            <w:rFonts w:ascii="Arial" w:hAnsi="Arial" w:cs="Arial"/>
            <w:noProof/>
          </w:rPr>
          <w:t>1. Introdução</w:t>
        </w:r>
        <w:r w:rsidRPr="00650BFA">
          <w:rPr>
            <w:rFonts w:ascii="Arial" w:hAnsi="Arial" w:cs="Arial"/>
            <w:noProof/>
            <w:webHidden/>
          </w:rPr>
          <w:tab/>
        </w:r>
        <w:r w:rsidRPr="00650BFA">
          <w:rPr>
            <w:rFonts w:ascii="Arial" w:hAnsi="Arial" w:cs="Arial"/>
            <w:noProof/>
            <w:webHidden/>
          </w:rPr>
          <w:fldChar w:fldCharType="begin"/>
        </w:r>
        <w:r w:rsidRPr="00650BFA">
          <w:rPr>
            <w:rFonts w:ascii="Arial" w:hAnsi="Arial" w:cs="Arial"/>
            <w:noProof/>
            <w:webHidden/>
          </w:rPr>
          <w:instrText xml:space="preserve"> PAGEREF _Toc180000284 \h </w:instrText>
        </w:r>
        <w:r w:rsidRPr="00650BFA">
          <w:rPr>
            <w:rFonts w:ascii="Arial" w:hAnsi="Arial" w:cs="Arial"/>
            <w:noProof/>
            <w:webHidden/>
          </w:rPr>
        </w:r>
        <w:r w:rsidRPr="00650BFA">
          <w:rPr>
            <w:rFonts w:ascii="Arial" w:hAnsi="Arial" w:cs="Arial"/>
            <w:noProof/>
            <w:webHidden/>
          </w:rPr>
          <w:fldChar w:fldCharType="separate"/>
        </w:r>
        <w:r w:rsidRPr="00650BFA">
          <w:rPr>
            <w:rFonts w:ascii="Arial" w:hAnsi="Arial" w:cs="Arial"/>
            <w:noProof/>
            <w:webHidden/>
          </w:rPr>
          <w:t>3</w:t>
        </w:r>
        <w:r w:rsidRPr="00650BFA">
          <w:rPr>
            <w:rFonts w:ascii="Arial" w:hAnsi="Arial" w:cs="Arial"/>
            <w:noProof/>
            <w:webHidden/>
          </w:rPr>
          <w:fldChar w:fldCharType="end"/>
        </w:r>
      </w:hyperlink>
    </w:p>
    <w:p w:rsidRPr="00650BFA" w:rsidR="00113273" w:rsidP="43D5DBBE" w:rsidRDefault="00D87BAC" w14:paraId="5DADCDEC" w14:textId="58582896">
      <w:pPr>
        <w:pStyle w:val="TOC2"/>
        <w:rPr>
          <w:rFonts w:ascii="Arial" w:hAnsi="Arial" w:eastAsia="Arial" w:cs="Arial"/>
          <w:noProof/>
          <w:kern w:val="2"/>
          <w:sz w:val="28"/>
          <w:szCs w:val="28"/>
          <w:lang w:val="pt-BR" w:eastAsia="pt-BR"/>
        </w:rPr>
      </w:pPr>
      <w:hyperlink w:history="1" w:anchor="_Toc180000285">
        <w:r w:rsidRPr="00650BFA" w:rsidR="00113273">
          <w:rPr>
            <w:rStyle w:val="Hyperlink"/>
            <w:rFonts w:ascii="Arial" w:hAnsi="Arial" w:cs="Arial"/>
            <w:noProof/>
          </w:rPr>
          <w:t>1.1 Objetivo</w:t>
        </w:r>
        <w:r w:rsidRPr="00650BFA" w:rsidR="00113273">
          <w:rPr>
            <w:rFonts w:ascii="Arial" w:hAnsi="Arial" w:cs="Arial"/>
            <w:noProof/>
            <w:webHidden/>
          </w:rPr>
          <w:tab/>
        </w:r>
        <w:r w:rsidRPr="00650BFA" w:rsidR="00113273">
          <w:rPr>
            <w:rFonts w:ascii="Arial" w:hAnsi="Arial" w:cs="Arial"/>
            <w:noProof/>
            <w:webHidden/>
          </w:rPr>
          <w:fldChar w:fldCharType="begin"/>
        </w:r>
        <w:r w:rsidRPr="00650BFA" w:rsidR="00113273">
          <w:rPr>
            <w:rFonts w:ascii="Arial" w:hAnsi="Arial" w:cs="Arial"/>
            <w:noProof/>
            <w:webHidden/>
          </w:rPr>
          <w:instrText xml:space="preserve"> PAGEREF _Toc180000285 \h </w:instrText>
        </w:r>
        <w:r w:rsidRPr="00650BFA" w:rsidR="00113273">
          <w:rPr>
            <w:rFonts w:ascii="Arial" w:hAnsi="Arial" w:cs="Arial"/>
            <w:noProof/>
            <w:webHidden/>
          </w:rPr>
        </w:r>
        <w:r w:rsidRPr="00650BFA" w:rsidR="00113273">
          <w:rPr>
            <w:rFonts w:ascii="Arial" w:hAnsi="Arial" w:cs="Arial"/>
            <w:noProof/>
            <w:webHidden/>
          </w:rPr>
          <w:fldChar w:fldCharType="separate"/>
        </w:r>
        <w:r w:rsidRPr="00650BFA" w:rsidR="00113273">
          <w:rPr>
            <w:rFonts w:ascii="Arial" w:hAnsi="Arial" w:cs="Arial"/>
            <w:noProof/>
            <w:webHidden/>
          </w:rPr>
          <w:t>3</w:t>
        </w:r>
        <w:r w:rsidRPr="00650BFA" w:rsidR="00113273">
          <w:rPr>
            <w:rFonts w:ascii="Arial" w:hAnsi="Arial" w:cs="Arial"/>
            <w:noProof/>
            <w:webHidden/>
          </w:rPr>
          <w:fldChar w:fldCharType="end"/>
        </w:r>
      </w:hyperlink>
    </w:p>
    <w:p w:rsidRPr="00650BFA" w:rsidR="00113273" w:rsidP="43D5DBBE" w:rsidRDefault="00D87BAC" w14:paraId="6FC1B36B" w14:textId="3B67C913">
      <w:pPr>
        <w:pStyle w:val="TOC2"/>
        <w:rPr>
          <w:rFonts w:ascii="Arial" w:hAnsi="Arial" w:eastAsia="Arial" w:cs="Arial"/>
          <w:noProof/>
          <w:kern w:val="2"/>
          <w:sz w:val="28"/>
          <w:szCs w:val="28"/>
          <w:lang w:val="pt-BR" w:eastAsia="pt-BR"/>
        </w:rPr>
      </w:pPr>
      <w:hyperlink w:history="1" w:anchor="_Toc180000286">
        <w:r w:rsidRPr="00650BFA" w:rsidR="00113273">
          <w:rPr>
            <w:rStyle w:val="Hyperlink"/>
            <w:rFonts w:ascii="Arial" w:hAnsi="Arial" w:cs="Arial"/>
            <w:noProof/>
          </w:rPr>
          <w:t>1.2 Visão Geral</w:t>
        </w:r>
        <w:r w:rsidRPr="00650BFA" w:rsidR="00113273">
          <w:rPr>
            <w:rFonts w:ascii="Arial" w:hAnsi="Arial" w:cs="Arial"/>
            <w:noProof/>
            <w:webHidden/>
          </w:rPr>
          <w:tab/>
        </w:r>
        <w:r w:rsidRPr="00650BFA" w:rsidR="00113273">
          <w:rPr>
            <w:rFonts w:ascii="Arial" w:hAnsi="Arial" w:cs="Arial"/>
            <w:noProof/>
            <w:webHidden/>
          </w:rPr>
          <w:fldChar w:fldCharType="begin"/>
        </w:r>
        <w:r w:rsidRPr="00650BFA" w:rsidR="00113273">
          <w:rPr>
            <w:rFonts w:ascii="Arial" w:hAnsi="Arial" w:cs="Arial"/>
            <w:noProof/>
            <w:webHidden/>
          </w:rPr>
          <w:instrText xml:space="preserve"> PAGEREF _Toc180000286 \h </w:instrText>
        </w:r>
        <w:r w:rsidRPr="00650BFA" w:rsidR="00113273">
          <w:rPr>
            <w:rFonts w:ascii="Arial" w:hAnsi="Arial" w:cs="Arial"/>
            <w:noProof/>
            <w:webHidden/>
          </w:rPr>
        </w:r>
        <w:r w:rsidRPr="00650BFA" w:rsidR="00113273">
          <w:rPr>
            <w:rFonts w:ascii="Arial" w:hAnsi="Arial" w:cs="Arial"/>
            <w:noProof/>
            <w:webHidden/>
          </w:rPr>
          <w:fldChar w:fldCharType="separate"/>
        </w:r>
        <w:r w:rsidRPr="00650BFA" w:rsidR="00113273">
          <w:rPr>
            <w:rFonts w:ascii="Arial" w:hAnsi="Arial" w:cs="Arial"/>
            <w:noProof/>
            <w:webHidden/>
          </w:rPr>
          <w:t>3</w:t>
        </w:r>
        <w:r w:rsidRPr="00650BFA" w:rsidR="00113273">
          <w:rPr>
            <w:rFonts w:ascii="Arial" w:hAnsi="Arial" w:cs="Arial"/>
            <w:noProof/>
            <w:webHidden/>
          </w:rPr>
          <w:fldChar w:fldCharType="end"/>
        </w:r>
      </w:hyperlink>
    </w:p>
    <w:p w:rsidRPr="00650BFA" w:rsidR="00113273" w:rsidP="43D5DBBE" w:rsidRDefault="00D87BAC" w14:paraId="750D0428" w14:textId="19055091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hyperlink w:history="1" w:anchor="_Toc180000287">
        <w:r w:rsidRPr="00650BFA" w:rsidR="00113273">
          <w:rPr>
            <w:rStyle w:val="Hyperlink"/>
            <w:rFonts w:ascii="Arial" w:hAnsi="Arial" w:cs="Arial"/>
            <w:noProof/>
          </w:rPr>
          <w:t>2. Documentação, Padrões e Diretrizes</w:t>
        </w:r>
        <w:r w:rsidRPr="00650BFA" w:rsidR="00113273">
          <w:rPr>
            <w:rFonts w:ascii="Arial" w:hAnsi="Arial" w:cs="Arial"/>
            <w:noProof/>
            <w:webHidden/>
          </w:rPr>
          <w:tab/>
        </w:r>
        <w:r w:rsidRPr="00650BFA" w:rsidR="00113273">
          <w:rPr>
            <w:rFonts w:ascii="Arial" w:hAnsi="Arial" w:cs="Arial"/>
            <w:noProof/>
            <w:webHidden/>
          </w:rPr>
          <w:fldChar w:fldCharType="begin"/>
        </w:r>
        <w:r w:rsidRPr="00650BFA" w:rsidR="00113273">
          <w:rPr>
            <w:rFonts w:ascii="Arial" w:hAnsi="Arial" w:cs="Arial"/>
            <w:noProof/>
            <w:webHidden/>
          </w:rPr>
          <w:instrText xml:space="preserve"> PAGEREF _Toc180000287 \h </w:instrText>
        </w:r>
        <w:r w:rsidRPr="00650BFA" w:rsidR="00113273">
          <w:rPr>
            <w:rFonts w:ascii="Arial" w:hAnsi="Arial" w:cs="Arial"/>
            <w:noProof/>
            <w:webHidden/>
          </w:rPr>
        </w:r>
        <w:r w:rsidRPr="00650BFA" w:rsidR="00113273">
          <w:rPr>
            <w:rFonts w:ascii="Arial" w:hAnsi="Arial" w:cs="Arial"/>
            <w:noProof/>
            <w:webHidden/>
          </w:rPr>
          <w:fldChar w:fldCharType="separate"/>
        </w:r>
        <w:r w:rsidRPr="00650BFA" w:rsidR="00113273">
          <w:rPr>
            <w:rFonts w:ascii="Arial" w:hAnsi="Arial" w:cs="Arial"/>
            <w:noProof/>
            <w:webHidden/>
          </w:rPr>
          <w:t>3</w:t>
        </w:r>
        <w:r w:rsidRPr="00650BFA" w:rsidR="00113273">
          <w:rPr>
            <w:rFonts w:ascii="Arial" w:hAnsi="Arial" w:cs="Arial"/>
            <w:noProof/>
            <w:webHidden/>
          </w:rPr>
          <w:fldChar w:fldCharType="end"/>
        </w:r>
      </w:hyperlink>
    </w:p>
    <w:p w:rsidRPr="00650BFA" w:rsidR="00113273" w:rsidP="43D5DBBE" w:rsidRDefault="00D87BAC" w14:paraId="0F656F24" w14:textId="2CAEFE45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hyperlink w:history="1" w:anchor="_Toc180000288">
        <w:r w:rsidRPr="00650BFA" w:rsidR="00113273">
          <w:rPr>
            <w:rStyle w:val="Hyperlink"/>
            <w:rFonts w:ascii="Arial" w:hAnsi="Arial" w:cs="Arial"/>
            <w:noProof/>
          </w:rPr>
          <w:t>3 Itens a Serem Avaliados</w:t>
        </w:r>
        <w:r w:rsidRPr="00650BFA" w:rsidR="00113273">
          <w:rPr>
            <w:rFonts w:ascii="Arial" w:hAnsi="Arial" w:cs="Arial"/>
            <w:noProof/>
            <w:webHidden/>
          </w:rPr>
          <w:tab/>
        </w:r>
        <w:r w:rsidRPr="00650BFA" w:rsidR="00113273">
          <w:rPr>
            <w:rFonts w:ascii="Arial" w:hAnsi="Arial" w:cs="Arial"/>
            <w:noProof/>
            <w:webHidden/>
          </w:rPr>
          <w:fldChar w:fldCharType="begin"/>
        </w:r>
        <w:r w:rsidRPr="00650BFA" w:rsidR="00113273">
          <w:rPr>
            <w:rFonts w:ascii="Arial" w:hAnsi="Arial" w:cs="Arial"/>
            <w:noProof/>
            <w:webHidden/>
          </w:rPr>
          <w:instrText xml:space="preserve"> PAGEREF _Toc180000288 \h </w:instrText>
        </w:r>
        <w:r w:rsidRPr="00650BFA" w:rsidR="00113273">
          <w:rPr>
            <w:rFonts w:ascii="Arial" w:hAnsi="Arial" w:cs="Arial"/>
            <w:noProof/>
            <w:webHidden/>
          </w:rPr>
        </w:r>
        <w:r w:rsidRPr="00650BFA" w:rsidR="00113273">
          <w:rPr>
            <w:rFonts w:ascii="Arial" w:hAnsi="Arial" w:cs="Arial"/>
            <w:noProof/>
            <w:webHidden/>
          </w:rPr>
          <w:fldChar w:fldCharType="separate"/>
        </w:r>
        <w:r w:rsidRPr="00650BFA" w:rsidR="00113273">
          <w:rPr>
            <w:rFonts w:ascii="Arial" w:hAnsi="Arial" w:cs="Arial"/>
            <w:noProof/>
            <w:webHidden/>
          </w:rPr>
          <w:t>3</w:t>
        </w:r>
        <w:r w:rsidRPr="00650BFA" w:rsidR="00113273">
          <w:rPr>
            <w:rFonts w:ascii="Arial" w:hAnsi="Arial" w:cs="Arial"/>
            <w:noProof/>
            <w:webHidden/>
          </w:rPr>
          <w:fldChar w:fldCharType="end"/>
        </w:r>
      </w:hyperlink>
    </w:p>
    <w:p w:rsidRPr="00650BFA" w:rsidR="00113273" w:rsidP="43D5DBBE" w:rsidRDefault="00D87BAC" w14:paraId="41656E40" w14:textId="009903C1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hyperlink w:history="1" w:anchor="_Toc180000289">
        <w:r w:rsidRPr="00650BFA" w:rsidR="00113273">
          <w:rPr>
            <w:rStyle w:val="Hyperlink"/>
            <w:rFonts w:ascii="Arial" w:hAnsi="Arial" w:cs="Arial"/>
            <w:noProof/>
          </w:rPr>
          <w:t>4. Plano de Avaliações</w:t>
        </w:r>
        <w:r w:rsidRPr="00650BFA" w:rsidR="00113273">
          <w:rPr>
            <w:rFonts w:ascii="Arial" w:hAnsi="Arial" w:cs="Arial"/>
            <w:noProof/>
            <w:webHidden/>
          </w:rPr>
          <w:tab/>
        </w:r>
        <w:r w:rsidRPr="00650BFA" w:rsidR="00113273">
          <w:rPr>
            <w:rFonts w:ascii="Arial" w:hAnsi="Arial" w:cs="Arial"/>
            <w:noProof/>
            <w:webHidden/>
          </w:rPr>
          <w:fldChar w:fldCharType="begin"/>
        </w:r>
        <w:r w:rsidRPr="00650BFA" w:rsidR="00113273">
          <w:rPr>
            <w:rFonts w:ascii="Arial" w:hAnsi="Arial" w:cs="Arial"/>
            <w:noProof/>
            <w:webHidden/>
          </w:rPr>
          <w:instrText xml:space="preserve"> PAGEREF _Toc180000289 \h </w:instrText>
        </w:r>
        <w:r w:rsidRPr="00650BFA" w:rsidR="00113273">
          <w:rPr>
            <w:rFonts w:ascii="Arial" w:hAnsi="Arial" w:cs="Arial"/>
            <w:noProof/>
            <w:webHidden/>
          </w:rPr>
        </w:r>
        <w:r w:rsidRPr="00650BFA" w:rsidR="00113273">
          <w:rPr>
            <w:rFonts w:ascii="Arial" w:hAnsi="Arial" w:cs="Arial"/>
            <w:noProof/>
            <w:webHidden/>
          </w:rPr>
          <w:fldChar w:fldCharType="separate"/>
        </w:r>
        <w:r w:rsidRPr="00650BFA" w:rsidR="00113273">
          <w:rPr>
            <w:rFonts w:ascii="Arial" w:hAnsi="Arial" w:cs="Arial"/>
            <w:noProof/>
            <w:webHidden/>
          </w:rPr>
          <w:t>4</w:t>
        </w:r>
        <w:r w:rsidRPr="00650BFA" w:rsidR="00113273">
          <w:rPr>
            <w:rFonts w:ascii="Arial" w:hAnsi="Arial" w:cs="Arial"/>
            <w:noProof/>
            <w:webHidden/>
          </w:rPr>
          <w:fldChar w:fldCharType="end"/>
        </w:r>
      </w:hyperlink>
    </w:p>
    <w:p w:rsidRPr="00650BFA" w:rsidR="00113273" w:rsidP="43D5DBBE" w:rsidRDefault="00D87BAC" w14:paraId="6B43739A" w14:textId="7584908D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hyperlink w:history="1" w:anchor="_Toc180000290">
        <w:r w:rsidRPr="00650BFA" w:rsidR="00113273">
          <w:rPr>
            <w:rStyle w:val="Hyperlink"/>
            <w:rFonts w:ascii="Arial" w:hAnsi="Arial" w:cs="Arial"/>
            <w:noProof/>
          </w:rPr>
          <w:t>5. Registros de Qualidade</w:t>
        </w:r>
        <w:r w:rsidRPr="00650BFA" w:rsidR="00113273">
          <w:rPr>
            <w:rFonts w:ascii="Arial" w:hAnsi="Arial" w:cs="Arial"/>
            <w:noProof/>
            <w:webHidden/>
          </w:rPr>
          <w:tab/>
        </w:r>
        <w:r w:rsidRPr="00650BFA" w:rsidR="00113273">
          <w:rPr>
            <w:rFonts w:ascii="Arial" w:hAnsi="Arial" w:cs="Arial"/>
            <w:noProof/>
            <w:webHidden/>
          </w:rPr>
          <w:fldChar w:fldCharType="begin"/>
        </w:r>
        <w:r w:rsidRPr="00650BFA" w:rsidR="00113273">
          <w:rPr>
            <w:rFonts w:ascii="Arial" w:hAnsi="Arial" w:cs="Arial"/>
            <w:noProof/>
            <w:webHidden/>
          </w:rPr>
          <w:instrText xml:space="preserve"> PAGEREF _Toc180000290 \h </w:instrText>
        </w:r>
        <w:r w:rsidRPr="00650BFA" w:rsidR="00113273">
          <w:rPr>
            <w:rFonts w:ascii="Arial" w:hAnsi="Arial" w:cs="Arial"/>
            <w:noProof/>
            <w:webHidden/>
          </w:rPr>
        </w:r>
        <w:r w:rsidRPr="00650BFA" w:rsidR="00113273">
          <w:rPr>
            <w:rFonts w:ascii="Arial" w:hAnsi="Arial" w:cs="Arial"/>
            <w:noProof/>
            <w:webHidden/>
          </w:rPr>
          <w:fldChar w:fldCharType="separate"/>
        </w:r>
        <w:r w:rsidRPr="00650BFA" w:rsidR="00113273">
          <w:rPr>
            <w:rFonts w:ascii="Arial" w:hAnsi="Arial" w:cs="Arial"/>
            <w:noProof/>
            <w:webHidden/>
          </w:rPr>
          <w:t>4</w:t>
        </w:r>
        <w:r w:rsidRPr="00650BFA" w:rsidR="00113273">
          <w:rPr>
            <w:rFonts w:ascii="Arial" w:hAnsi="Arial" w:cs="Arial"/>
            <w:noProof/>
            <w:webHidden/>
          </w:rPr>
          <w:fldChar w:fldCharType="end"/>
        </w:r>
      </w:hyperlink>
    </w:p>
    <w:p w:rsidRPr="00650BFA" w:rsidR="00113273" w:rsidP="43D5DBBE" w:rsidRDefault="00D87BAC" w14:paraId="15B6B96F" w14:textId="48C8752A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hyperlink w:history="1" w:anchor="_Toc180000291">
        <w:r w:rsidRPr="00650BFA" w:rsidR="00113273">
          <w:rPr>
            <w:rStyle w:val="Hyperlink"/>
            <w:rFonts w:ascii="Arial" w:hAnsi="Arial" w:cs="Arial"/>
            <w:noProof/>
          </w:rPr>
          <w:t>6. Definição das Não-Conformidades</w:t>
        </w:r>
        <w:r w:rsidRPr="00650BFA" w:rsidR="00113273">
          <w:rPr>
            <w:rFonts w:ascii="Arial" w:hAnsi="Arial" w:cs="Arial"/>
            <w:noProof/>
            <w:webHidden/>
          </w:rPr>
          <w:tab/>
        </w:r>
        <w:r w:rsidRPr="00650BFA" w:rsidR="00113273">
          <w:rPr>
            <w:rFonts w:ascii="Arial" w:hAnsi="Arial" w:cs="Arial"/>
            <w:noProof/>
            <w:webHidden/>
          </w:rPr>
          <w:fldChar w:fldCharType="begin"/>
        </w:r>
        <w:r w:rsidRPr="00650BFA" w:rsidR="00113273">
          <w:rPr>
            <w:rFonts w:ascii="Arial" w:hAnsi="Arial" w:cs="Arial"/>
            <w:noProof/>
            <w:webHidden/>
          </w:rPr>
          <w:instrText xml:space="preserve"> PAGEREF _Toc180000291 \h </w:instrText>
        </w:r>
        <w:r w:rsidRPr="00650BFA" w:rsidR="00113273">
          <w:rPr>
            <w:rFonts w:ascii="Arial" w:hAnsi="Arial" w:cs="Arial"/>
            <w:noProof/>
            <w:webHidden/>
          </w:rPr>
        </w:r>
        <w:r w:rsidRPr="00650BFA" w:rsidR="00113273">
          <w:rPr>
            <w:rFonts w:ascii="Arial" w:hAnsi="Arial" w:cs="Arial"/>
            <w:noProof/>
            <w:webHidden/>
          </w:rPr>
          <w:fldChar w:fldCharType="separate"/>
        </w:r>
        <w:r w:rsidRPr="00650BFA" w:rsidR="00113273">
          <w:rPr>
            <w:rFonts w:ascii="Arial" w:hAnsi="Arial" w:cs="Arial"/>
            <w:noProof/>
            <w:webHidden/>
          </w:rPr>
          <w:t>4</w:t>
        </w:r>
        <w:r w:rsidRPr="00650BFA" w:rsidR="00113273">
          <w:rPr>
            <w:rFonts w:ascii="Arial" w:hAnsi="Arial" w:cs="Arial"/>
            <w:noProof/>
            <w:webHidden/>
          </w:rPr>
          <w:fldChar w:fldCharType="end"/>
        </w:r>
      </w:hyperlink>
    </w:p>
    <w:p w:rsidRPr="00650BFA" w:rsidR="00113273" w:rsidP="43D5DBBE" w:rsidRDefault="00D87BAC" w14:paraId="1DF48CC0" w14:textId="6925397B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hyperlink w:history="1" w:anchor="_Toc180000292">
        <w:r w:rsidRPr="00650BFA" w:rsidR="00113273">
          <w:rPr>
            <w:rStyle w:val="Hyperlink"/>
            <w:rFonts w:ascii="Arial" w:hAnsi="Arial" w:cs="Arial"/>
            <w:noProof/>
          </w:rPr>
          <w:t>7. Processo de escalonamento</w:t>
        </w:r>
        <w:r w:rsidRPr="00650BFA" w:rsidR="00113273">
          <w:rPr>
            <w:rFonts w:ascii="Arial" w:hAnsi="Arial" w:cs="Arial"/>
            <w:noProof/>
            <w:webHidden/>
          </w:rPr>
          <w:tab/>
        </w:r>
        <w:r w:rsidRPr="00650BFA" w:rsidR="00113273">
          <w:rPr>
            <w:rFonts w:ascii="Arial" w:hAnsi="Arial" w:cs="Arial"/>
            <w:noProof/>
            <w:webHidden/>
          </w:rPr>
          <w:fldChar w:fldCharType="begin"/>
        </w:r>
        <w:r w:rsidRPr="00650BFA" w:rsidR="00113273">
          <w:rPr>
            <w:rFonts w:ascii="Arial" w:hAnsi="Arial" w:cs="Arial"/>
            <w:noProof/>
            <w:webHidden/>
          </w:rPr>
          <w:instrText xml:space="preserve"> PAGEREF _Toc180000292 \h </w:instrText>
        </w:r>
        <w:r w:rsidRPr="00650BFA" w:rsidR="00113273">
          <w:rPr>
            <w:rFonts w:ascii="Arial" w:hAnsi="Arial" w:cs="Arial"/>
            <w:noProof/>
            <w:webHidden/>
          </w:rPr>
        </w:r>
        <w:r w:rsidRPr="00650BFA" w:rsidR="00113273">
          <w:rPr>
            <w:rFonts w:ascii="Arial" w:hAnsi="Arial" w:cs="Arial"/>
            <w:noProof/>
            <w:webHidden/>
          </w:rPr>
          <w:fldChar w:fldCharType="separate"/>
        </w:r>
        <w:r w:rsidRPr="00650BFA" w:rsidR="00113273">
          <w:rPr>
            <w:rFonts w:ascii="Arial" w:hAnsi="Arial" w:cs="Arial"/>
            <w:noProof/>
            <w:webHidden/>
          </w:rPr>
          <w:t>4</w:t>
        </w:r>
        <w:r w:rsidRPr="00650BFA" w:rsidR="00113273">
          <w:rPr>
            <w:rFonts w:ascii="Arial" w:hAnsi="Arial" w:cs="Arial"/>
            <w:noProof/>
            <w:webHidden/>
          </w:rPr>
          <w:fldChar w:fldCharType="end"/>
        </w:r>
      </w:hyperlink>
    </w:p>
    <w:p w:rsidRPr="00650BFA" w:rsidR="00113273" w:rsidP="43D5DBBE" w:rsidRDefault="00113273" w14:paraId="75B24F82" w14:textId="49C868C8">
      <w:pPr>
        <w:rPr>
          <w:rFonts w:ascii="Arial" w:hAnsi="Arial" w:eastAsia="Arial" w:cs="Arial"/>
          <w:sz w:val="28"/>
          <w:szCs w:val="28"/>
        </w:rPr>
      </w:pPr>
      <w:r w:rsidRPr="43D5DBBE">
        <w:rPr>
          <w:rFonts w:ascii="Arial" w:hAnsi="Arial" w:cs="Arial"/>
          <w:b w:val="1"/>
          <w:bCs w:val="1"/>
        </w:rPr>
        <w:fldChar w:fldCharType="end"/>
      </w:r>
    </w:p>
    <w:p w:rsidRPr="00475F99" w:rsidR="00475F99" w:rsidP="43D5DBBE" w:rsidRDefault="00475F99" w14:paraId="0654C606" w14:textId="5C9297F4">
      <w:pPr>
        <w:pStyle w:val="Ttulo-TPL"/>
        <w:rPr>
          <w:rFonts w:ascii="Arial" w:hAnsi="Arial" w:eastAsia="Arial" w:cs="Arial"/>
        </w:rPr>
      </w:pPr>
      <w:r w:rsidRPr="43D5DBBE">
        <w:rPr>
          <w:rFonts w:ascii="Arial" w:hAnsi="Arial" w:eastAsia="Arial" w:cs="Arial"/>
          <w:sz w:val="22"/>
          <w:szCs w:val="22"/>
        </w:rPr>
        <w:br w:type="page"/>
      </w:r>
      <w:bookmarkStart w:name="_Toc456598586" w:id="0"/>
      <w:bookmarkStart w:name="_Toc456600917" w:id="1"/>
      <w:bookmarkStart w:name="_Toc202836785" w:id="2"/>
      <w:bookmarkStart w:name="_Toc177988648" w:id="3"/>
      <w:bookmarkStart w:name="_Toc180000284" w:id="4"/>
      <w:r w:rsidRPr="43D5DBBE" w:rsidR="43D5DBBE">
        <w:rPr>
          <w:rFonts w:ascii="Arial" w:hAnsi="Arial" w:eastAsia="Arial" w:cs="Arial"/>
        </w:rPr>
        <w:t xml:space="preserve">1. </w:t>
      </w:r>
      <w:r w:rsidRPr="43D5DBBE" w:rsidR="43D5DBBE">
        <w:rPr>
          <w:rFonts w:ascii="Arial" w:hAnsi="Arial" w:eastAsia="Arial" w:cs="Arial"/>
        </w:rPr>
        <w:t>Introdução</w:t>
      </w:r>
      <w:bookmarkEnd w:id="0"/>
      <w:bookmarkEnd w:id="1"/>
      <w:bookmarkEnd w:id="2"/>
      <w:bookmarkEnd w:id="3"/>
      <w:bookmarkEnd w:id="4"/>
    </w:p>
    <w:p w:rsidRPr="00A40F45" w:rsidR="00746461" w:rsidP="43D5DBBE" w:rsidRDefault="00746461" w14:paraId="7D3D8F98" w14:textId="77777777">
      <w:pPr>
        <w:pStyle w:val="Comentario-TPL"/>
        <w:rPr>
          <w:rFonts w:ascii="Arial" w:hAnsi="Arial" w:eastAsia="Arial" w:cs="Arial"/>
        </w:rPr>
      </w:pPr>
    </w:p>
    <w:p w:rsidR="29DC5112" w:rsidP="43D5DBBE" w:rsidRDefault="0015386E" w14:paraId="38E87B50" w14:textId="6B06FAA7">
      <w:pPr>
        <w:pStyle w:val="SubTitulo-TPL"/>
        <w:rPr>
          <w:rFonts w:ascii="Arial" w:hAnsi="Arial" w:eastAsia="Arial" w:cs="Arial"/>
        </w:rPr>
      </w:pPr>
      <w:bookmarkStart w:name="_Toc456598587" w:id="5"/>
      <w:bookmarkStart w:name="_Toc456600918" w:id="6"/>
      <w:bookmarkStart w:name="_Toc202836786" w:id="7"/>
      <w:bookmarkStart w:name="_Toc177988649" w:id="8"/>
      <w:bookmarkStart w:name="_Toc180000285" w:id="9"/>
      <w:r w:rsidRPr="43D5DBBE" w:rsidR="43D5DBBE">
        <w:rPr>
          <w:rFonts w:ascii="Arial" w:hAnsi="Arial" w:eastAsia="Arial" w:cs="Arial"/>
        </w:rPr>
        <w:t xml:space="preserve">1.1 </w:t>
      </w:r>
      <w:r w:rsidRPr="43D5DBBE" w:rsidR="43D5DBBE">
        <w:rPr>
          <w:rFonts w:ascii="Arial" w:hAnsi="Arial" w:eastAsia="Arial" w:cs="Arial"/>
        </w:rPr>
        <w:t>Objetivo</w:t>
      </w:r>
      <w:bookmarkEnd w:id="5"/>
      <w:bookmarkEnd w:id="6"/>
      <w:bookmarkEnd w:id="7"/>
      <w:bookmarkEnd w:id="8"/>
      <w:bookmarkEnd w:id="9"/>
    </w:p>
    <w:p w:rsidRPr="00684050" w:rsidR="00DB2735" w:rsidP="43D5DBBE" w:rsidRDefault="00DB2735" w14:paraId="71ED7A82" w14:textId="2F997A96">
      <w:pPr>
        <w:ind w:left="0" w:firstLine="567"/>
        <w:rPr>
          <w:rFonts w:ascii="Arial" w:hAnsi="Arial" w:eastAsia="Arial" w:cs="Arial"/>
          <w:sz w:val="22"/>
          <w:szCs w:val="22"/>
        </w:rPr>
      </w:pPr>
      <w:r w:rsidRPr="43D5DBBE" w:rsidR="43D5DBBE">
        <w:rPr>
          <w:rFonts w:ascii="Arial" w:hAnsi="Arial" w:eastAsia="Arial" w:cs="Arial"/>
          <w:sz w:val="22"/>
          <w:szCs w:val="22"/>
        </w:rPr>
        <w:t xml:space="preserve">Este documento tem como objetivo descrever </w:t>
      </w:r>
      <w:r w:rsidRPr="43D5DBBE" w:rsidR="43D5DBBE">
        <w:rPr>
          <w:rFonts w:ascii="Arial" w:hAnsi="Arial" w:eastAsia="Arial" w:cs="Arial"/>
          <w:sz w:val="22"/>
          <w:szCs w:val="22"/>
        </w:rPr>
        <w:t xml:space="preserve">conceber uma </w:t>
      </w:r>
      <w:r w:rsidRPr="43D5DBBE" w:rsidR="43D5DBBE">
        <w:rPr>
          <w:rFonts w:ascii="Arial" w:hAnsi="Arial" w:eastAsia="Arial" w:cs="Arial"/>
          <w:sz w:val="22"/>
          <w:szCs w:val="22"/>
        </w:rPr>
        <w:t>garantia de qualidade</w:t>
      </w:r>
      <w:r w:rsidRPr="43D5DBBE" w:rsidR="43D5DBBE">
        <w:rPr>
          <w:rFonts w:ascii="Arial" w:hAnsi="Arial" w:eastAsia="Arial" w:cs="Arial"/>
          <w:sz w:val="22"/>
          <w:szCs w:val="22"/>
        </w:rPr>
        <w:t xml:space="preserve"> </w:t>
      </w:r>
      <w:r w:rsidRPr="43D5DBBE" w:rsidR="43D5DBBE">
        <w:rPr>
          <w:rFonts w:ascii="Arial" w:hAnsi="Arial" w:eastAsia="Arial" w:cs="Arial"/>
          <w:sz w:val="22"/>
          <w:szCs w:val="22"/>
        </w:rPr>
        <w:t>e</w:t>
      </w:r>
      <w:r w:rsidRPr="43D5DBBE" w:rsidR="43D5DBBE">
        <w:rPr>
          <w:rFonts w:ascii="Arial" w:hAnsi="Arial" w:eastAsia="Arial" w:cs="Arial"/>
          <w:sz w:val="22"/>
          <w:szCs w:val="22"/>
        </w:rPr>
        <w:t xml:space="preserve"> quais</w:t>
      </w:r>
      <w:r w:rsidRPr="43D5DBBE" w:rsidR="43D5DBBE">
        <w:rPr>
          <w:rFonts w:ascii="Arial" w:hAnsi="Arial" w:eastAsia="Arial" w:cs="Arial"/>
          <w:sz w:val="22"/>
          <w:szCs w:val="22"/>
        </w:rPr>
        <w:t xml:space="preserve"> os processos de teste a serem seguidos, visando assegurar a conformidade com os padrões e a entrega de um produto com alta qualidade.</w:t>
      </w:r>
      <w:r>
        <w:br/>
      </w:r>
    </w:p>
    <w:p w:rsidRPr="00121100" w:rsidR="00475F99" w:rsidP="43D5DBBE" w:rsidRDefault="0015386E" w14:paraId="676D575F" w14:textId="77777777">
      <w:pPr>
        <w:pStyle w:val="SubTitulo-TPL"/>
        <w:rPr>
          <w:rFonts w:ascii="Arial" w:hAnsi="Arial" w:eastAsia="Arial" w:cs="Arial"/>
        </w:rPr>
      </w:pPr>
      <w:bookmarkStart w:name="_Toc456598589" w:id="10"/>
      <w:bookmarkStart w:name="_Toc456600920" w:id="11"/>
      <w:bookmarkStart w:name="_Toc202836788" w:id="12"/>
      <w:bookmarkStart w:name="_Toc177988650" w:id="13"/>
      <w:bookmarkStart w:name="_Toc180000286" w:id="14"/>
      <w:r w:rsidRPr="43D5DBBE" w:rsidR="43D5DBBE">
        <w:rPr>
          <w:rFonts w:ascii="Arial" w:hAnsi="Arial" w:eastAsia="Arial" w:cs="Arial"/>
        </w:rPr>
        <w:t>1</w:t>
      </w:r>
      <w:bookmarkStart w:name="_Toc456598591" w:id="15"/>
      <w:bookmarkStart w:name="_Toc456600922" w:id="16"/>
      <w:bookmarkStart w:name="_Toc202836790" w:id="17"/>
      <w:bookmarkEnd w:id="10"/>
      <w:bookmarkEnd w:id="11"/>
      <w:bookmarkEnd w:id="12"/>
      <w:r w:rsidRPr="43D5DBBE" w:rsidR="43D5DBBE">
        <w:rPr>
          <w:rFonts w:ascii="Arial" w:hAnsi="Arial" w:eastAsia="Arial" w:cs="Arial"/>
        </w:rPr>
        <w:t>.</w:t>
      </w:r>
      <w:r w:rsidRPr="43D5DBBE" w:rsidR="43D5DBBE">
        <w:rPr>
          <w:rFonts w:ascii="Arial" w:hAnsi="Arial" w:eastAsia="Arial" w:cs="Arial"/>
        </w:rPr>
        <w:t>2</w:t>
      </w:r>
      <w:r w:rsidRPr="43D5DBBE" w:rsidR="43D5DBBE">
        <w:rPr>
          <w:rFonts w:ascii="Arial" w:hAnsi="Arial" w:eastAsia="Arial" w:cs="Arial"/>
        </w:rPr>
        <w:t xml:space="preserve"> </w:t>
      </w:r>
      <w:r w:rsidRPr="43D5DBBE" w:rsidR="43D5DBBE">
        <w:rPr>
          <w:rFonts w:ascii="Arial" w:hAnsi="Arial" w:eastAsia="Arial" w:cs="Arial"/>
        </w:rPr>
        <w:t>Visão Geral</w:t>
      </w:r>
      <w:bookmarkEnd w:id="13"/>
      <w:bookmarkEnd w:id="14"/>
      <w:bookmarkEnd w:id="15"/>
      <w:bookmarkEnd w:id="16"/>
      <w:bookmarkEnd w:id="17"/>
    </w:p>
    <w:p w:rsidR="007F596F" w:rsidP="43D5DBBE" w:rsidRDefault="007F596F" w14:paraId="315A5E00" w14:textId="23E98429">
      <w:pPr>
        <w:spacing w:line="276" w:lineRule="auto"/>
        <w:ind w:firstLine="426"/>
        <w:rPr>
          <w:rFonts w:ascii="Arial" w:hAnsi="Arial" w:eastAsia="Arial" w:cs="Arial"/>
          <w:sz w:val="22"/>
          <w:szCs w:val="22"/>
        </w:rPr>
      </w:pPr>
      <w:r w:rsidRPr="43D5DBBE" w:rsidR="43D5DBBE">
        <w:rPr>
          <w:rFonts w:ascii="Arial" w:hAnsi="Arial" w:eastAsia="Arial" w:cs="Arial"/>
          <w:sz w:val="22"/>
          <w:szCs w:val="22"/>
        </w:rPr>
        <w:t>Este plano contempla, na seção 2, a documentação, padrões e diretrizes utilizadas no</w:t>
      </w:r>
      <w:r>
        <w:br/>
      </w:r>
      <w:r w:rsidRPr="43D5DBBE" w:rsidR="43D5DBBE">
        <w:rPr>
          <w:rFonts w:ascii="Arial" w:hAnsi="Arial" w:eastAsia="Arial" w:cs="Arial"/>
          <w:sz w:val="22"/>
          <w:szCs w:val="22"/>
        </w:rPr>
        <w:t>decorrer do projeto Trama. É apresentado o nome e a versão dos documentos</w:t>
      </w:r>
      <w:r>
        <w:br/>
      </w:r>
      <w:r w:rsidRPr="43D5DBBE" w:rsidR="43D5DBBE">
        <w:rPr>
          <w:rFonts w:ascii="Arial" w:hAnsi="Arial" w:eastAsia="Arial" w:cs="Arial"/>
          <w:sz w:val="22"/>
          <w:szCs w:val="22"/>
        </w:rPr>
        <w:t>utilizados.</w:t>
      </w:r>
    </w:p>
    <w:p w:rsidR="007F596F" w:rsidP="43D5DBBE" w:rsidRDefault="007F596F" w14:paraId="72D4F9D8" w14:textId="544A8EBF">
      <w:pPr>
        <w:spacing w:line="276" w:lineRule="auto"/>
        <w:ind w:firstLine="426"/>
        <w:rPr>
          <w:rFonts w:ascii="Arial" w:hAnsi="Arial" w:eastAsia="Arial" w:cs="Arial"/>
          <w:sz w:val="22"/>
          <w:szCs w:val="22"/>
        </w:rPr>
      </w:pPr>
      <w:r w:rsidRPr="43D5DBBE" w:rsidR="43D5DBBE">
        <w:rPr>
          <w:rFonts w:ascii="Arial" w:hAnsi="Arial" w:eastAsia="Arial" w:cs="Arial"/>
          <w:sz w:val="22"/>
          <w:szCs w:val="22"/>
        </w:rPr>
        <w:t xml:space="preserve">A seção 3 apresenta os artefatos de Trama que serão alvo de auditorias de qualidade, </w:t>
      </w:r>
      <w:r w:rsidRPr="43D5DBBE" w:rsidR="43D5DBBE">
        <w:rPr>
          <w:rFonts w:ascii="Arial" w:hAnsi="Arial" w:eastAsia="Arial" w:cs="Arial"/>
          <w:sz w:val="22"/>
          <w:szCs w:val="22"/>
        </w:rPr>
        <w:t>ou seja</w:t>
      </w:r>
      <w:r w:rsidRPr="43D5DBBE" w:rsidR="43D5DBBE">
        <w:rPr>
          <w:rFonts w:ascii="Arial" w:hAnsi="Arial" w:eastAsia="Arial" w:cs="Arial"/>
          <w:sz w:val="22"/>
          <w:szCs w:val="22"/>
        </w:rPr>
        <w:t xml:space="preserve"> os itens que serão avaliados.</w:t>
      </w:r>
    </w:p>
    <w:p w:rsidR="007F596F" w:rsidP="43D5DBBE" w:rsidRDefault="007F596F" w14:paraId="6F81B71F" w14:textId="1CAB67C2">
      <w:pPr>
        <w:spacing w:line="276" w:lineRule="auto"/>
        <w:ind w:firstLine="426"/>
        <w:rPr>
          <w:rFonts w:ascii="Arial" w:hAnsi="Arial" w:eastAsia="Arial" w:cs="Arial"/>
          <w:sz w:val="22"/>
          <w:szCs w:val="22"/>
        </w:rPr>
      </w:pPr>
      <w:r w:rsidRPr="43D5DBBE" w:rsidR="43D5DBBE">
        <w:rPr>
          <w:rFonts w:ascii="Arial" w:hAnsi="Arial" w:eastAsia="Arial" w:cs="Arial"/>
          <w:sz w:val="22"/>
          <w:szCs w:val="22"/>
        </w:rPr>
        <w:t>A seção 4 trata do plano de avaliações, ou seja, o cronograma para a realização de</w:t>
      </w:r>
      <w:r>
        <w:br/>
      </w:r>
      <w:r w:rsidRPr="43D5DBBE" w:rsidR="43D5DBBE">
        <w:rPr>
          <w:rFonts w:ascii="Arial" w:hAnsi="Arial" w:eastAsia="Arial" w:cs="Arial"/>
          <w:sz w:val="22"/>
          <w:szCs w:val="22"/>
        </w:rPr>
        <w:t>auditorias em Trama incluindo o método de auditoria e o nome do(s) auditores.</w:t>
      </w:r>
    </w:p>
    <w:p w:rsidR="007F596F" w:rsidP="43D5DBBE" w:rsidRDefault="007F596F" w14:paraId="5E5B1094" w14:textId="15316ADD">
      <w:pPr>
        <w:spacing w:line="276" w:lineRule="auto"/>
        <w:ind w:firstLine="426"/>
        <w:rPr>
          <w:rFonts w:ascii="Arial" w:hAnsi="Arial" w:eastAsia="Arial" w:cs="Arial"/>
          <w:sz w:val="22"/>
          <w:szCs w:val="22"/>
        </w:rPr>
      </w:pPr>
      <w:r w:rsidRPr="43D5DBBE" w:rsidR="43D5DBBE">
        <w:rPr>
          <w:rFonts w:ascii="Arial" w:hAnsi="Arial" w:eastAsia="Arial" w:cs="Arial"/>
          <w:sz w:val="22"/>
          <w:szCs w:val="22"/>
        </w:rPr>
        <w:t>Na seção 5 é informado onde serão armazenados os registros da qualidade para o</w:t>
      </w:r>
      <w:r>
        <w:br/>
      </w:r>
      <w:r w:rsidRPr="43D5DBBE" w:rsidR="43D5DBBE">
        <w:rPr>
          <w:rFonts w:ascii="Arial" w:hAnsi="Arial" w:eastAsia="Arial" w:cs="Arial"/>
          <w:sz w:val="22"/>
          <w:szCs w:val="22"/>
        </w:rPr>
        <w:t>Trama</w:t>
      </w:r>
      <w:r w:rsidRPr="43D5DBBE" w:rsidR="43D5DBBE">
        <w:rPr>
          <w:rFonts w:ascii="Arial" w:hAnsi="Arial" w:eastAsia="Arial" w:cs="Arial"/>
          <w:sz w:val="22"/>
          <w:szCs w:val="22"/>
        </w:rPr>
        <w:t>.</w:t>
      </w:r>
    </w:p>
    <w:p w:rsidR="007F596F" w:rsidP="43D5DBBE" w:rsidRDefault="007F596F" w14:paraId="6697E264" w14:textId="77777777">
      <w:pPr>
        <w:spacing w:line="276" w:lineRule="auto"/>
        <w:ind w:firstLine="426"/>
        <w:rPr>
          <w:rFonts w:ascii="Arial" w:hAnsi="Arial" w:eastAsia="Arial" w:cs="Arial"/>
          <w:sz w:val="22"/>
          <w:szCs w:val="22"/>
        </w:rPr>
      </w:pPr>
      <w:r w:rsidRPr="43D5DBBE" w:rsidR="43D5DBBE">
        <w:rPr>
          <w:rFonts w:ascii="Arial" w:hAnsi="Arial" w:eastAsia="Arial" w:cs="Arial"/>
          <w:sz w:val="22"/>
          <w:szCs w:val="22"/>
        </w:rPr>
        <w:t>Na seção 6 estarão determinadas as diretrizes de complexidade das Não</w:t>
      </w:r>
      <w:r>
        <w:br/>
      </w:r>
      <w:r w:rsidRPr="43D5DBBE" w:rsidR="43D5DBBE">
        <w:rPr>
          <w:rFonts w:ascii="Arial" w:hAnsi="Arial" w:eastAsia="Arial" w:cs="Arial"/>
          <w:sz w:val="22"/>
          <w:szCs w:val="22"/>
        </w:rPr>
        <w:t>Conformidades.</w:t>
      </w:r>
    </w:p>
    <w:p w:rsidRPr="00B67958" w:rsidR="007F596F" w:rsidP="43D5DBBE" w:rsidRDefault="007F596F" w14:paraId="6BD5145B" w14:textId="77777777">
      <w:pPr>
        <w:spacing w:line="276" w:lineRule="auto"/>
        <w:ind w:firstLine="426"/>
        <w:rPr>
          <w:rFonts w:ascii="Arial" w:hAnsi="Arial" w:eastAsia="Arial" w:cs="Arial"/>
          <w:sz w:val="22"/>
          <w:szCs w:val="22"/>
        </w:rPr>
      </w:pPr>
      <w:r w:rsidRPr="43D5DBBE" w:rsidR="43D5DBBE">
        <w:rPr>
          <w:rFonts w:ascii="Arial" w:hAnsi="Arial" w:eastAsia="Arial" w:cs="Arial"/>
          <w:sz w:val="22"/>
          <w:szCs w:val="22"/>
        </w:rPr>
        <w:t>Na seção 7 estará o processo de escalonamento que deverá ser seguido</w:t>
      </w:r>
      <w:r>
        <w:br/>
      </w:r>
      <w:r w:rsidRPr="43D5DBBE" w:rsidR="43D5DBBE">
        <w:rPr>
          <w:rFonts w:ascii="Arial" w:hAnsi="Arial" w:eastAsia="Arial" w:cs="Arial"/>
          <w:sz w:val="22"/>
          <w:szCs w:val="22"/>
        </w:rPr>
        <w:t>pelo projeto avaliado.</w:t>
      </w:r>
    </w:p>
    <w:p w:rsidR="43D5DBBE" w:rsidP="43D5DBBE" w:rsidRDefault="43D5DBBE" w14:paraId="3E34BFBD" w14:textId="25B46805">
      <w:pPr>
        <w:pStyle w:val="BodyText"/>
        <w:rPr>
          <w:rFonts w:ascii="Arial" w:hAnsi="Arial" w:eastAsia="Arial" w:cs="Arial"/>
          <w:sz w:val="22"/>
          <w:szCs w:val="22"/>
          <w:lang w:eastAsia="en-US"/>
        </w:rPr>
      </w:pPr>
    </w:p>
    <w:p w:rsidRPr="00BC61D9" w:rsidR="007C367A" w:rsidP="43D5DBBE" w:rsidRDefault="007C367A" w14:paraId="35ED5806" w14:textId="77777777">
      <w:pPr>
        <w:pStyle w:val="Ttulo-TPL"/>
        <w:rPr>
          <w:rFonts w:ascii="Arial" w:hAnsi="Arial" w:eastAsia="Arial" w:cs="Arial"/>
        </w:rPr>
      </w:pPr>
      <w:bookmarkStart w:name="_Toc202836795" w:id="18"/>
      <w:bookmarkStart w:name="_Toc208473846" w:id="19"/>
      <w:bookmarkStart w:name="_Toc177988651" w:id="20"/>
      <w:bookmarkStart w:name="_Toc180000287" w:id="21"/>
      <w:r w:rsidRPr="43D5DBBE" w:rsidR="43D5DBBE">
        <w:rPr>
          <w:rFonts w:ascii="Arial" w:hAnsi="Arial" w:eastAsia="Arial" w:cs="Arial"/>
        </w:rPr>
        <w:t xml:space="preserve">2. </w:t>
      </w:r>
      <w:r w:rsidRPr="43D5DBBE" w:rsidR="43D5DBBE">
        <w:rPr>
          <w:rFonts w:ascii="Arial" w:hAnsi="Arial" w:eastAsia="Arial" w:cs="Arial"/>
        </w:rPr>
        <w:t>Documentação</w:t>
      </w:r>
      <w:bookmarkEnd w:id="18"/>
      <w:r w:rsidRPr="43D5DBBE" w:rsidR="43D5DBBE">
        <w:rPr>
          <w:rFonts w:ascii="Arial" w:hAnsi="Arial" w:eastAsia="Arial" w:cs="Arial"/>
        </w:rPr>
        <w:t>, Padrões e Diretrizes</w:t>
      </w:r>
      <w:bookmarkEnd w:id="19"/>
      <w:bookmarkEnd w:id="20"/>
      <w:bookmarkEnd w:id="21"/>
    </w:p>
    <w:p w:rsidRPr="009D666E" w:rsidR="00DC7227" w:rsidP="43D5DBBE" w:rsidRDefault="00DC7227" w14:paraId="6D56C009" w14:textId="6EAAED4C">
      <w:pPr>
        <w:pStyle w:val="InfoBlue"/>
        <w:ind w:left="0"/>
        <w:rPr>
          <w:rFonts w:ascii="Arial" w:hAnsi="Arial" w:eastAsia="Arial" w:cs="Arial"/>
        </w:rPr>
      </w:pPr>
      <w:r>
        <w:br/>
      </w:r>
      <w:r w:rsidRPr="43D5DBBE" w:rsidR="43D5DBBE">
        <w:rPr>
          <w:rFonts w:ascii="Arial" w:hAnsi="Arial" w:eastAsia="Arial" w:cs="Arial"/>
        </w:rPr>
        <w:t>Esta seção descreve a documentação, padrões e diretrizes utilizadas no desenvolvimento do projeto Trama, para atender aos objetivos de qualidade estabelecidos para este projeto.</w:t>
      </w:r>
    </w:p>
    <w:p w:rsidRPr="00DC7227" w:rsidR="00EE6C5C" w:rsidP="43D5DBBE" w:rsidRDefault="00EE6C5C" w14:paraId="3411FBA7" w14:textId="77777777">
      <w:pPr>
        <w:pStyle w:val="BodyText"/>
        <w:rPr>
          <w:rFonts w:ascii="Arial" w:hAnsi="Arial" w:eastAsia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Pr="006273DA" w:rsidR="00162F22" w:rsidTr="43D5DBBE" w14:paraId="76CAFC26" w14:textId="77777777">
        <w:trPr>
          <w:trHeight w:val="573"/>
        </w:trPr>
        <w:tc>
          <w:tcPr>
            <w:tcW w:w="5387" w:type="dxa"/>
            <w:shd w:val="clear" w:color="auto" w:fill="BFBFBF" w:themeFill="background1" w:themeFillShade="BF"/>
            <w:tcMar/>
            <w:vAlign w:val="center"/>
          </w:tcPr>
          <w:p w:rsidRPr="006B6371" w:rsidR="004E3B70" w:rsidP="43D5DBBE" w:rsidRDefault="004E3B70" w14:paraId="30EFFC2D" w14:textId="77777777">
            <w:pPr>
              <w:pStyle w:val="BodyText"/>
              <w:ind w:lef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>Documento</w:t>
            </w:r>
          </w:p>
        </w:tc>
        <w:tc>
          <w:tcPr>
            <w:tcW w:w="4271" w:type="dxa"/>
            <w:shd w:val="clear" w:color="auto" w:fill="BFBFBF" w:themeFill="background1" w:themeFillShade="BF"/>
            <w:tcMar/>
            <w:vAlign w:val="center"/>
          </w:tcPr>
          <w:p w:rsidRPr="006B6371" w:rsidR="004E3B70" w:rsidP="43D5DBBE" w:rsidRDefault="004E3B70" w14:paraId="01AA2145" w14:textId="77777777">
            <w:pPr>
              <w:pStyle w:val="BodyText"/>
              <w:ind w:lef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 xml:space="preserve">Versão </w:t>
            </w:r>
          </w:p>
        </w:tc>
      </w:tr>
      <w:tr w:rsidRPr="006273DA" w:rsidR="00DB2735" w:rsidTr="43D5DBBE" w14:paraId="0E050695" w14:textId="77777777">
        <w:trPr>
          <w:trHeight w:val="620"/>
        </w:trPr>
        <w:tc>
          <w:tcPr>
            <w:tcW w:w="5387" w:type="dxa"/>
            <w:tcMar/>
            <w:vAlign w:val="center"/>
          </w:tcPr>
          <w:p w:rsidRPr="006273DA" w:rsidR="00DC7227" w:rsidP="43D5DBBE" w:rsidRDefault="00DC7227" w14:paraId="643844D3" w14:textId="5D406B33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>Plano de Testes</w:t>
            </w:r>
          </w:p>
        </w:tc>
        <w:tc>
          <w:tcPr>
            <w:tcW w:w="4271" w:type="dxa"/>
            <w:tcMar/>
            <w:vAlign w:val="center"/>
          </w:tcPr>
          <w:p w:rsidRPr="006273DA" w:rsidR="00DC7227" w:rsidP="43D5DBBE" w:rsidRDefault="00DC7227" w14:paraId="5DB5442B" w14:textId="04FEF09F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1.0</w:t>
            </w:r>
          </w:p>
        </w:tc>
      </w:tr>
      <w:tr w:rsidRPr="006273DA" w:rsidR="00DB2735" w:rsidTr="43D5DBBE" w14:paraId="536E2C2B" w14:textId="77777777">
        <w:trPr>
          <w:trHeight w:val="377"/>
        </w:trPr>
        <w:tc>
          <w:tcPr>
            <w:tcW w:w="5387" w:type="dxa"/>
            <w:tcMar/>
            <w:vAlign w:val="center"/>
          </w:tcPr>
          <w:p w:rsidRPr="006273DA" w:rsidR="00DC7227" w:rsidP="43D5DBBE" w:rsidRDefault="00DC7227" w14:paraId="71DA3740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  <w:tcMar/>
            <w:vAlign w:val="center"/>
          </w:tcPr>
          <w:p w:rsidRPr="006273DA" w:rsidR="00DC7227" w:rsidP="43D5DBBE" w:rsidRDefault="00DC7227" w14:paraId="5B868A22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6273DA" w:rsidR="00DB2735" w:rsidTr="43D5DBBE" w14:paraId="06E12972" w14:textId="77777777">
        <w:trPr>
          <w:trHeight w:val="443"/>
        </w:trPr>
        <w:tc>
          <w:tcPr>
            <w:tcW w:w="5387" w:type="dxa"/>
            <w:tcMar/>
            <w:vAlign w:val="center"/>
          </w:tcPr>
          <w:p w:rsidRPr="006273DA" w:rsidR="00DC7227" w:rsidP="43D5DBBE" w:rsidRDefault="00DC7227" w14:paraId="44A14417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  <w:tcMar/>
            <w:vAlign w:val="center"/>
          </w:tcPr>
          <w:p w:rsidRPr="006273DA" w:rsidR="00DC7227" w:rsidP="43D5DBBE" w:rsidRDefault="00DC7227" w14:paraId="79BDF15B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highlight w:val="yellow"/>
                <w:lang w:eastAsia="en-US"/>
              </w:rPr>
            </w:pPr>
          </w:p>
        </w:tc>
      </w:tr>
      <w:tr w:rsidRPr="006273DA" w:rsidR="00DB2735" w:rsidTr="43D5DBBE" w14:paraId="25600275" w14:textId="77777777">
        <w:trPr>
          <w:trHeight w:val="443"/>
        </w:trPr>
        <w:tc>
          <w:tcPr>
            <w:tcW w:w="5387" w:type="dxa"/>
            <w:tcMar/>
            <w:vAlign w:val="center"/>
          </w:tcPr>
          <w:p w:rsidRPr="00CA6905" w:rsidR="00DC7227" w:rsidP="43D5DBBE" w:rsidRDefault="00DC7227" w14:paraId="06FFB7C9" w14:textId="77777777">
            <w:pPr>
              <w:pStyle w:val="InfoBlue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271" w:type="dxa"/>
            <w:tcMar/>
            <w:vAlign w:val="center"/>
          </w:tcPr>
          <w:p w:rsidRPr="00CA6905" w:rsidR="00DC7227" w:rsidP="43D5DBBE" w:rsidRDefault="00DC7227" w14:paraId="1B3A446E" w14:textId="77777777">
            <w:pPr>
              <w:pStyle w:val="InfoBlue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6273DA" w:rsidR="00DB2735" w:rsidTr="43D5DBBE" w14:paraId="0575E0D0" w14:textId="77777777">
        <w:trPr>
          <w:trHeight w:val="300"/>
        </w:trPr>
        <w:tc>
          <w:tcPr>
            <w:tcW w:w="5387" w:type="dxa"/>
            <w:tcMar/>
            <w:vAlign w:val="center"/>
          </w:tcPr>
          <w:p w:rsidRPr="00CA6905" w:rsidR="00DC7227" w:rsidP="43D5DBBE" w:rsidRDefault="00DC7227" w14:paraId="6F4B1BD1" w14:textId="77777777">
            <w:pPr>
              <w:pStyle w:val="InfoBlue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271" w:type="dxa"/>
            <w:tcMar/>
            <w:vAlign w:val="center"/>
          </w:tcPr>
          <w:p w:rsidRPr="00CA6905" w:rsidR="00DC7227" w:rsidP="43D5DBBE" w:rsidRDefault="00DC7227" w14:paraId="2F770E8C" w14:textId="77777777">
            <w:pPr>
              <w:pStyle w:val="InfoBlue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6273DA" w:rsidR="00DB2735" w:rsidTr="43D5DBBE" w14:paraId="33064E55" w14:textId="77777777">
        <w:trPr>
          <w:trHeight w:val="443"/>
        </w:trPr>
        <w:tc>
          <w:tcPr>
            <w:tcW w:w="5387" w:type="dxa"/>
            <w:tcMar/>
            <w:vAlign w:val="center"/>
          </w:tcPr>
          <w:p w:rsidRPr="00CA6905" w:rsidR="00DC7227" w:rsidP="43D5DBBE" w:rsidRDefault="00DC7227" w14:paraId="163E37C6" w14:textId="77777777">
            <w:pPr>
              <w:pStyle w:val="InfoBlue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271" w:type="dxa"/>
            <w:tcMar/>
            <w:vAlign w:val="center"/>
          </w:tcPr>
          <w:p w:rsidRPr="00CA6905" w:rsidR="00DC7227" w:rsidP="43D5DBBE" w:rsidRDefault="00DC7227" w14:paraId="6BEE60D9" w14:textId="77777777">
            <w:pPr>
              <w:pStyle w:val="InfoBlue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00EE6C5C" w:rsidP="43D5DBBE" w:rsidRDefault="00EE6C5C" w14:paraId="13F7E321" w14:textId="77777777">
      <w:pPr>
        <w:pStyle w:val="BodyText"/>
        <w:rPr>
          <w:rFonts w:ascii="Arial" w:hAnsi="Arial" w:eastAsia="Arial" w:cs="Arial"/>
          <w:sz w:val="24"/>
          <w:szCs w:val="24"/>
          <w:lang w:eastAsia="en-US"/>
        </w:rPr>
      </w:pPr>
    </w:p>
    <w:p w:rsidR="00892EE8" w:rsidP="43D5DBBE" w:rsidRDefault="00892EE8" w14:paraId="27D13112" w14:textId="77777777">
      <w:pPr>
        <w:pStyle w:val="Ttulo-TPL"/>
        <w:rPr>
          <w:rFonts w:ascii="Arial" w:hAnsi="Arial" w:eastAsia="Arial" w:cs="Arial"/>
        </w:rPr>
      </w:pPr>
      <w:bookmarkStart w:name="_Toc456598590" w:id="22"/>
      <w:bookmarkStart w:name="_Toc456600921" w:id="23"/>
      <w:bookmarkStart w:name="_Toc202836789" w:id="24"/>
      <w:bookmarkStart w:name="_Toc177988458" w:id="25"/>
      <w:bookmarkStart w:name="_Toc177988652" w:id="26"/>
      <w:bookmarkStart w:name="_Toc180000288" w:id="27"/>
      <w:r w:rsidRPr="43D5DBBE" w:rsidR="43D5DBBE">
        <w:rPr>
          <w:rFonts w:ascii="Arial" w:hAnsi="Arial" w:eastAsia="Arial" w:cs="Arial"/>
        </w:rPr>
        <w:t>3</w:t>
      </w:r>
      <w:r w:rsidRPr="43D5DBBE" w:rsidR="43D5DBBE">
        <w:rPr>
          <w:rFonts w:ascii="Arial" w:hAnsi="Arial" w:eastAsia="Arial" w:cs="Arial"/>
        </w:rPr>
        <w:t xml:space="preserve"> </w:t>
      </w:r>
      <w:bookmarkEnd w:id="22"/>
      <w:bookmarkEnd w:id="23"/>
      <w:bookmarkEnd w:id="24"/>
      <w:r w:rsidRPr="43D5DBBE" w:rsidR="43D5DBBE">
        <w:rPr>
          <w:rFonts w:ascii="Arial" w:hAnsi="Arial" w:eastAsia="Arial" w:cs="Arial"/>
        </w:rPr>
        <w:t>Itens a Serem Avaliados</w:t>
      </w:r>
      <w:bookmarkEnd w:id="25"/>
      <w:bookmarkEnd w:id="26"/>
      <w:bookmarkEnd w:id="27"/>
    </w:p>
    <w:p w:rsidR="00892EE8" w:rsidP="43D5DBBE" w:rsidRDefault="00892EE8" w14:paraId="1F544F57" w14:textId="77777777">
      <w:pPr>
        <w:pStyle w:val="BodyText"/>
        <w:jc w:val="both"/>
        <w:rPr>
          <w:rFonts w:ascii="Arial" w:hAnsi="Arial" w:eastAsia="Arial" w:cs="Arial"/>
        </w:rPr>
      </w:pPr>
    </w:p>
    <w:p w:rsidR="00892EE8" w:rsidP="43D5DBBE" w:rsidRDefault="00892EE8" w14:paraId="0074813E" w14:textId="28C64E66">
      <w:pPr>
        <w:pStyle w:val="BodyText"/>
        <w:jc w:val="both"/>
        <w:rPr>
          <w:rFonts w:ascii="Arial" w:hAnsi="Arial" w:eastAsia="Arial" w:cs="Arial"/>
          <w:sz w:val="22"/>
          <w:szCs w:val="22"/>
        </w:rPr>
      </w:pPr>
      <w:r w:rsidRPr="43D5DBBE" w:rsidR="43D5DBBE">
        <w:rPr>
          <w:rFonts w:ascii="Arial" w:hAnsi="Arial" w:eastAsia="Arial" w:cs="Arial"/>
          <w:sz w:val="22"/>
          <w:szCs w:val="22"/>
        </w:rPr>
        <w:t>Este tópico fornece uma lista de todos os documentos do projeto Trama</w:t>
      </w:r>
      <w:r w:rsidRPr="43D5DBBE" w:rsidR="43D5DBBE">
        <w:rPr>
          <w:rFonts w:ascii="Arial" w:hAnsi="Arial" w:eastAsia="Arial" w:cs="Arial"/>
          <w:i w:val="1"/>
          <w:iCs w:val="1"/>
          <w:color w:val="2F5496"/>
          <w:sz w:val="22"/>
          <w:szCs w:val="22"/>
        </w:rPr>
        <w:t xml:space="preserve"> </w:t>
      </w:r>
      <w:r w:rsidRPr="43D5DBBE" w:rsidR="43D5DBBE">
        <w:rPr>
          <w:rFonts w:ascii="Arial" w:hAnsi="Arial" w:eastAsia="Arial" w:cs="Arial"/>
          <w:sz w:val="22"/>
          <w:szCs w:val="22"/>
        </w:rPr>
        <w:t>que serão objetos de avaliação, indicando o local de armazenamento:</w:t>
      </w:r>
    </w:p>
    <w:p w:rsidRPr="00DC7227" w:rsidR="00892EE8" w:rsidP="43D5DBBE" w:rsidRDefault="00892EE8" w14:paraId="108EE9B0" w14:textId="77777777">
      <w:pPr>
        <w:pStyle w:val="BodyText"/>
        <w:jc w:val="both"/>
        <w:rPr>
          <w:rFonts w:ascii="Arial" w:hAnsi="Arial" w:eastAsia="Arial" w:cs="Arial"/>
          <w:lang w:eastAsia="en-US"/>
        </w:rPr>
      </w:pPr>
    </w:p>
    <w:tbl>
      <w:tblPr>
        <w:tblW w:w="98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892EE8" w:rsidTr="43D5DBBE" w14:paraId="3170EC2D" w14:textId="77777777">
        <w:trPr>
          <w:trHeight w:val="570"/>
        </w:trPr>
        <w:tc>
          <w:tcPr>
            <w:tcW w:w="2708" w:type="dxa"/>
            <w:shd w:val="clear" w:color="auto" w:fill="BFBFBF" w:themeFill="background1" w:themeFillShade="BF"/>
            <w:tcMar/>
            <w:vAlign w:val="center"/>
          </w:tcPr>
          <w:p w:rsidRPr="00900F4A" w:rsidR="00892EE8" w:rsidP="43D5DBBE" w:rsidRDefault="00892EE8" w14:paraId="55A7C753" w14:textId="77777777">
            <w:pPr>
              <w:pStyle w:val="InfoBlue"/>
              <w:ind w:lef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>Documento</w:t>
            </w:r>
          </w:p>
        </w:tc>
        <w:tc>
          <w:tcPr>
            <w:tcW w:w="5695" w:type="dxa"/>
            <w:shd w:val="clear" w:color="auto" w:fill="BFBFBF" w:themeFill="background1" w:themeFillShade="BF"/>
            <w:tcMar/>
            <w:vAlign w:val="center"/>
          </w:tcPr>
          <w:p w:rsidRPr="00900F4A" w:rsidR="00892EE8" w:rsidP="43D5DBBE" w:rsidRDefault="00892EE8" w14:paraId="20969DF3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 w:themeFill="background1" w:themeFillShade="BF"/>
            <w:tcMar/>
            <w:vAlign w:val="center"/>
          </w:tcPr>
          <w:p w:rsidRPr="00900F4A" w:rsidR="00892EE8" w:rsidP="43D5DBBE" w:rsidRDefault="00892EE8" w14:paraId="4D362687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Versão</w:t>
            </w:r>
          </w:p>
        </w:tc>
      </w:tr>
      <w:tr w:rsidRPr="00B072F1" w:rsidR="00892EE8" w:rsidTr="43D5DBBE" w14:paraId="1BEEC8F7" w14:textId="77777777">
        <w:trPr>
          <w:trHeight w:val="3465"/>
        </w:trPr>
        <w:tc>
          <w:tcPr>
            <w:tcW w:w="2708" w:type="dxa"/>
            <w:tcMar/>
            <w:vAlign w:val="center"/>
          </w:tcPr>
          <w:p w:rsidRPr="00185D2E" w:rsidR="00892EE8" w:rsidP="43D5DBBE" w:rsidRDefault="00892EE8" w14:paraId="542139BC" w14:textId="6B92E25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Plano de Testes - Trama</w:t>
            </w:r>
          </w:p>
        </w:tc>
        <w:tc>
          <w:tcPr>
            <w:tcW w:w="5695" w:type="dxa"/>
            <w:tcMar/>
            <w:vAlign w:val="center"/>
          </w:tcPr>
          <w:p w:rsidRPr="00DC7227" w:rsidR="00892EE8" w:rsidP="43D5DBBE" w:rsidRDefault="00892EE8" w14:paraId="19B0D4C4" w14:textId="23970210">
            <w:pPr>
              <w:pStyle w:val="InfoBlue"/>
              <w:widowControl w:val="0"/>
              <w:tabs>
                <w:tab w:val="left" w:leader="none" w:pos="426"/>
              </w:tabs>
              <w:spacing w:after="120" w:line="240" w:lineRule="atLeast"/>
              <w:ind w:lef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sv-SE"/>
              </w:rPr>
            </w:pPr>
            <w:r w:rsidRPr="43D5DBBE" w:rsidR="43D5DB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https://file.notion.so/f/f/86aab71b-be65-4190-b3a8-66a98610501e/70c9c6f6-cd9e-4e6b-9202-4e16e00acb81/Plano_de_Teste_TRAMA_28082024.pdf?table=block&amp;id=12137eaa-8e78-8043-9011-eaceaa72d5a2&amp;spaceId=86aab71b-be65-4190-b3a8-66a98610501e&amp;expirationTimestamp=1729728000000&amp;signature=eUjov97WUGjpcI4k7cjtlFgKto2uowLGjv8-LxmjZH8&amp;downloadName=Plano+de+Teste+-+Trama.pdf</w:t>
            </w:r>
          </w:p>
        </w:tc>
        <w:tc>
          <w:tcPr>
            <w:tcW w:w="1403" w:type="dxa"/>
            <w:tcMar/>
            <w:vAlign w:val="center"/>
          </w:tcPr>
          <w:p w:rsidRPr="00900F4A" w:rsidR="00892EE8" w:rsidP="43D5DBBE" w:rsidRDefault="00892EE8" w14:paraId="2FDF1329" w14:textId="1FD5C448">
            <w:pPr>
              <w:pStyle w:val="InfoBlue"/>
              <w:ind w:lef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</w:rPr>
              <w:t>1.0</w:t>
            </w:r>
          </w:p>
        </w:tc>
      </w:tr>
      <w:tr w:rsidR="00892EE8" w:rsidTr="43D5DBBE" w14:paraId="5109737D" w14:textId="77777777">
        <w:trPr>
          <w:trHeight w:val="880"/>
        </w:trPr>
        <w:tc>
          <w:tcPr>
            <w:tcW w:w="2708" w:type="dxa"/>
            <w:tcMar/>
            <w:vAlign w:val="center"/>
          </w:tcPr>
          <w:p w:rsidRPr="00185D2E" w:rsidR="00892EE8" w:rsidP="43D5DBBE" w:rsidRDefault="00892EE8" w14:paraId="32A060A2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5695" w:type="dxa"/>
            <w:tcMar/>
            <w:vAlign w:val="center"/>
          </w:tcPr>
          <w:p w:rsidRPr="00931E0F" w:rsidR="00892EE8" w:rsidP="43D5DBBE" w:rsidRDefault="00892EE8" w14:paraId="4DA7E378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1403" w:type="dxa"/>
            <w:tcMar/>
            <w:vAlign w:val="center"/>
          </w:tcPr>
          <w:p w:rsidRPr="00B15877" w:rsidR="00892EE8" w:rsidP="43D5DBBE" w:rsidRDefault="00892EE8" w14:paraId="3CCE4A69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185D2E" w:rsidR="00892EE8" w:rsidTr="43D5DBBE" w14:paraId="28260D2A" w14:textId="77777777">
        <w:trPr>
          <w:trHeight w:val="880"/>
        </w:trPr>
        <w:tc>
          <w:tcPr>
            <w:tcW w:w="2708" w:type="dxa"/>
            <w:tcMar/>
            <w:vAlign w:val="center"/>
          </w:tcPr>
          <w:p w:rsidRPr="00185D2E" w:rsidR="00892EE8" w:rsidP="43D5DBBE" w:rsidRDefault="00892EE8" w14:paraId="72A057FA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5695" w:type="dxa"/>
            <w:tcMar/>
            <w:vAlign w:val="center"/>
          </w:tcPr>
          <w:p w:rsidRPr="00185D2E" w:rsidR="00892EE8" w:rsidP="43D5DBBE" w:rsidRDefault="00892EE8" w14:paraId="0C5BFC4C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403" w:type="dxa"/>
            <w:tcMar/>
            <w:vAlign w:val="center"/>
          </w:tcPr>
          <w:p w:rsidRPr="00185D2E" w:rsidR="00892EE8" w:rsidP="43D5DBBE" w:rsidRDefault="00892EE8" w14:paraId="3FEAA76E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Pr="00746461" w:rsidR="00892EE8" w:rsidP="43D5DBBE" w:rsidRDefault="00892EE8" w14:paraId="56D3D4CE" w14:textId="77777777">
      <w:pPr>
        <w:pStyle w:val="BodyText"/>
        <w:rPr>
          <w:rFonts w:ascii="Arial" w:hAnsi="Arial" w:eastAsia="Arial" w:cs="Arial"/>
          <w:lang w:eastAsia="en-US"/>
        </w:rPr>
      </w:pPr>
    </w:p>
    <w:p w:rsidR="007C367A" w:rsidP="43D5DBBE" w:rsidRDefault="007C367A" w14:paraId="1797C6CB" w14:textId="77777777">
      <w:pPr>
        <w:pStyle w:val="BodyText"/>
        <w:rPr>
          <w:rFonts w:ascii="Arial" w:hAnsi="Arial" w:eastAsia="Arial" w:cs="Arial"/>
          <w:lang w:eastAsia="en-US"/>
        </w:rPr>
      </w:pPr>
    </w:p>
    <w:p w:rsidR="009D666E" w:rsidP="43D5DBBE" w:rsidRDefault="009D666E" w14:paraId="34B21910" w14:textId="77777777">
      <w:pPr>
        <w:pStyle w:val="Ttulo-TPL"/>
        <w:rPr>
          <w:rFonts w:ascii="Arial" w:hAnsi="Arial" w:eastAsia="Arial" w:cs="Arial"/>
        </w:rPr>
      </w:pPr>
      <w:bookmarkStart w:name="_Toc202836798" w:id="28"/>
    </w:p>
    <w:p w:rsidR="004E3B70" w:rsidP="43D5DBBE" w:rsidRDefault="00892EE8" w14:paraId="2F7840F2" w14:textId="77777777">
      <w:pPr>
        <w:pStyle w:val="Ttulo-TPL"/>
        <w:rPr>
          <w:rFonts w:ascii="Arial" w:hAnsi="Arial" w:eastAsia="Arial" w:cs="Arial"/>
        </w:rPr>
      </w:pPr>
      <w:bookmarkStart w:name="_Toc177988653" w:id="29"/>
      <w:bookmarkStart w:name="_Toc180000289" w:id="30"/>
      <w:r w:rsidRPr="43D5DBBE" w:rsidR="43D5DBBE">
        <w:rPr>
          <w:rFonts w:ascii="Arial" w:hAnsi="Arial" w:eastAsia="Arial" w:cs="Arial"/>
        </w:rPr>
        <w:t>4</w:t>
      </w:r>
      <w:r w:rsidRPr="43D5DBBE" w:rsidR="43D5DBBE">
        <w:rPr>
          <w:rFonts w:ascii="Arial" w:hAnsi="Arial" w:eastAsia="Arial" w:cs="Arial"/>
        </w:rPr>
        <w:t xml:space="preserve">. </w:t>
      </w:r>
      <w:r w:rsidRPr="43D5DBBE" w:rsidR="43D5DBBE">
        <w:rPr>
          <w:rFonts w:ascii="Arial" w:hAnsi="Arial" w:eastAsia="Arial" w:cs="Arial"/>
        </w:rPr>
        <w:t xml:space="preserve">Plano de </w:t>
      </w:r>
      <w:r w:rsidRPr="43D5DBBE" w:rsidR="43D5DBBE">
        <w:rPr>
          <w:rFonts w:ascii="Arial" w:hAnsi="Arial" w:eastAsia="Arial" w:cs="Arial"/>
        </w:rPr>
        <w:t>Avaliações</w:t>
      </w:r>
      <w:bookmarkEnd w:id="28"/>
      <w:bookmarkEnd w:id="29"/>
      <w:bookmarkEnd w:id="30"/>
    </w:p>
    <w:p w:rsidRPr="00BC61D9" w:rsidR="009D666E" w:rsidP="43D5DBBE" w:rsidRDefault="009D666E" w14:paraId="7BE7F588" w14:textId="77777777">
      <w:pPr>
        <w:pStyle w:val="Ttulo-TPL"/>
        <w:rPr>
          <w:rFonts w:ascii="Arial" w:hAnsi="Arial" w:eastAsia="Arial" w:cs="Arial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Pr="006273DA" w:rsidR="002A6552" w:rsidTr="43D5DBBE" w14:paraId="56540154" w14:textId="77777777">
        <w:trPr>
          <w:trHeight w:val="660"/>
        </w:trPr>
        <w:tc>
          <w:tcPr>
            <w:tcW w:w="2814" w:type="dxa"/>
            <w:shd w:val="clear" w:color="auto" w:fill="BFBFBF" w:themeFill="background1" w:themeFillShade="BF"/>
            <w:tcMar/>
            <w:vAlign w:val="center"/>
          </w:tcPr>
          <w:p w:rsidRPr="006273DA" w:rsidR="002A6552" w:rsidP="43D5DBBE" w:rsidRDefault="002A6552" w14:paraId="0CC359FF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 w:themeFill="background1" w:themeFillShade="BF"/>
            <w:tcMar/>
            <w:vAlign w:val="center"/>
          </w:tcPr>
          <w:p w:rsidRPr="006273DA" w:rsidR="002A6552" w:rsidP="43D5DBBE" w:rsidRDefault="002A6552" w14:paraId="3D603B37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 w:themeFill="background1" w:themeFillShade="BF"/>
            <w:tcMar/>
            <w:vAlign w:val="center"/>
          </w:tcPr>
          <w:p w:rsidRPr="006273DA" w:rsidR="002A6552" w:rsidP="43D5DBBE" w:rsidRDefault="002A6552" w14:paraId="2FCC93EF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Auditor</w:t>
            </w:r>
          </w:p>
        </w:tc>
      </w:tr>
      <w:tr w:rsidRPr="006273DA" w:rsidR="002A6552" w:rsidTr="43D5DBBE" w14:paraId="435D99EB" w14:textId="77777777">
        <w:trPr>
          <w:trHeight w:val="975"/>
        </w:trPr>
        <w:tc>
          <w:tcPr>
            <w:tcW w:w="2814" w:type="dxa"/>
            <w:tcMar/>
            <w:vAlign w:val="center"/>
          </w:tcPr>
          <w:p w:rsidRPr="006273DA" w:rsidR="002A6552" w:rsidP="43D5DBBE" w:rsidRDefault="00974A15" w14:paraId="6FC3D49F" w14:textId="73D30556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  <w:tcMar/>
            <w:vAlign w:val="center"/>
          </w:tcPr>
          <w:p w:rsidRPr="006273DA" w:rsidR="002A6552" w:rsidP="43D5DBBE" w:rsidRDefault="00232A04" w14:paraId="46C0C130" w14:textId="684F53B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04/11/2024</w:t>
            </w:r>
          </w:p>
        </w:tc>
        <w:tc>
          <w:tcPr>
            <w:tcW w:w="2049" w:type="dxa"/>
            <w:tcMar/>
            <w:vAlign w:val="center"/>
          </w:tcPr>
          <w:p w:rsidRPr="006273DA" w:rsidR="002A6552" w:rsidP="43D5DBBE" w:rsidRDefault="00232A04" w14:paraId="6BC017CA" w14:textId="1A0D84C5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Ary F.</w:t>
            </w:r>
            <w:r>
              <w:br/>
            </w: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Adriano V.</w:t>
            </w:r>
            <w:r>
              <w:br/>
            </w: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 xml:space="preserve">Breno S. </w:t>
            </w:r>
          </w:p>
        </w:tc>
      </w:tr>
      <w:tr w:rsidRPr="006273DA" w:rsidR="002A6552" w:rsidTr="43D5DBBE" w14:paraId="7A1643EA" w14:textId="77777777">
        <w:trPr>
          <w:trHeight w:val="975"/>
        </w:trPr>
        <w:tc>
          <w:tcPr>
            <w:tcW w:w="2814" w:type="dxa"/>
            <w:tcMar/>
            <w:vAlign w:val="center"/>
          </w:tcPr>
          <w:p w:rsidRPr="006273DA" w:rsidR="002A6552" w:rsidP="43D5DBBE" w:rsidRDefault="002A6552" w14:paraId="7F78E165" w14:textId="07E6DF8C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  <w:tcMar/>
            <w:vAlign w:val="center"/>
          </w:tcPr>
          <w:p w:rsidR="002A6552" w:rsidP="43D5DBBE" w:rsidRDefault="002A6552" w14:paraId="5B6BD81A" w14:textId="238BF5DB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11/11/2024</w:t>
            </w:r>
          </w:p>
        </w:tc>
        <w:tc>
          <w:tcPr>
            <w:tcW w:w="2049" w:type="dxa"/>
            <w:tcMar/>
            <w:vAlign w:val="center"/>
          </w:tcPr>
          <w:p w:rsidR="002A6552" w:rsidP="43D5DBBE" w:rsidRDefault="002A6552" w14:paraId="534E3363" w14:textId="1E18CDD6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Ary F.</w:t>
            </w:r>
            <w:r>
              <w:br/>
            </w: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Adriano V.</w:t>
            </w:r>
            <w:r>
              <w:br/>
            </w:r>
            <w:r w:rsidRPr="43D5DBBE" w:rsidR="43D5DBBE">
              <w:rPr>
                <w:rFonts w:ascii="Arial" w:hAnsi="Arial" w:eastAsia="Arial" w:cs="Arial"/>
                <w:sz w:val="22"/>
                <w:szCs w:val="22"/>
                <w:lang w:eastAsia="en-US"/>
              </w:rPr>
              <w:t>Breno S.</w:t>
            </w:r>
          </w:p>
        </w:tc>
      </w:tr>
      <w:tr w:rsidRPr="006273DA" w:rsidR="002A6552" w:rsidTr="43D5DBBE" w14:paraId="437D9258" w14:textId="77777777">
        <w:trPr/>
        <w:tc>
          <w:tcPr>
            <w:tcW w:w="2814" w:type="dxa"/>
            <w:tcMar/>
          </w:tcPr>
          <w:p w:rsidRPr="006273DA" w:rsidR="002A6552" w:rsidP="43D5DBBE" w:rsidRDefault="002A6552" w14:paraId="433857E0" w14:textId="77777777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43D5DBBE" w:rsidRDefault="002A6552" w14:paraId="63900D8E" w14:textId="77777777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="002A6552" w:rsidP="43D5DBBE" w:rsidRDefault="002A6552" w14:paraId="2864F0FB" w14:textId="77777777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:rsidTr="43D5DBBE" w14:paraId="1674E2C2" w14:textId="77777777">
        <w:trPr>
          <w:trHeight w:val="300"/>
        </w:trPr>
        <w:tc>
          <w:tcPr>
            <w:tcW w:w="2814" w:type="dxa"/>
            <w:tcMar/>
          </w:tcPr>
          <w:p w:rsidRPr="006273DA" w:rsidR="002A6552" w:rsidP="43D5DBBE" w:rsidRDefault="002A6552" w14:paraId="4364068C" w14:textId="77777777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43D5DBBE" w:rsidRDefault="002A6552" w14:paraId="6F5BF4C2" w14:textId="77777777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="002A6552" w:rsidP="43D5DBBE" w:rsidRDefault="002A6552" w14:paraId="35C9B6C1" w14:textId="77777777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:rsidTr="43D5DBBE" w14:paraId="6BEC1EFF" w14:textId="77777777">
        <w:trPr/>
        <w:tc>
          <w:tcPr>
            <w:tcW w:w="2814" w:type="dxa"/>
            <w:tcMar/>
          </w:tcPr>
          <w:p w:rsidRPr="006273DA" w:rsidR="002A6552" w:rsidP="43D5DBBE" w:rsidRDefault="002A6552" w14:paraId="1D2BDB62" w14:textId="77777777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43D5DBBE" w:rsidRDefault="002A6552" w14:paraId="368C0D34" w14:textId="77777777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="002A6552" w:rsidP="43D5DBBE" w:rsidRDefault="002A6552" w14:paraId="35E34C1F" w14:textId="77777777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</w:tr>
    </w:tbl>
    <w:p w:rsidR="0058665D" w:rsidP="43D5DBBE" w:rsidRDefault="0058665D" w14:paraId="5C6DFF64" w14:textId="77777777">
      <w:pPr>
        <w:pStyle w:val="Ttulo-TPL"/>
        <w:rPr>
          <w:rFonts w:ascii="Arial" w:hAnsi="Arial" w:eastAsia="Arial" w:cs="Arial"/>
        </w:rPr>
      </w:pPr>
      <w:bookmarkStart w:name="_Toc202836803" w:id="31"/>
    </w:p>
    <w:p w:rsidR="003F1D4A" w:rsidP="43D5DBBE" w:rsidRDefault="003F1D4A" w14:paraId="2F7211E8" w14:textId="77777777">
      <w:pPr>
        <w:pStyle w:val="Ttulo-TPL"/>
        <w:rPr>
          <w:rFonts w:ascii="Arial" w:hAnsi="Arial" w:eastAsia="Arial" w:cs="Arial"/>
        </w:rPr>
      </w:pPr>
      <w:bookmarkStart w:name="_Toc177988654" w:id="32"/>
      <w:bookmarkStart w:name="_Toc180000290" w:id="33"/>
    </w:p>
    <w:p w:rsidRPr="00BC61D9" w:rsidR="004E3B70" w:rsidP="43D5DBBE" w:rsidRDefault="00892EE8" w14:paraId="02EB88C2" w14:textId="1987EB8E">
      <w:pPr>
        <w:pStyle w:val="Ttulo-TPL"/>
        <w:rPr>
          <w:rFonts w:ascii="Arial" w:hAnsi="Arial" w:eastAsia="Arial" w:cs="Arial"/>
        </w:rPr>
      </w:pPr>
      <w:r w:rsidRPr="43D5DBBE" w:rsidR="43D5DBBE">
        <w:rPr>
          <w:rFonts w:ascii="Arial" w:hAnsi="Arial" w:eastAsia="Arial" w:cs="Arial"/>
        </w:rPr>
        <w:t>5</w:t>
      </w:r>
      <w:r w:rsidRPr="43D5DBBE" w:rsidR="43D5DBBE">
        <w:rPr>
          <w:rFonts w:ascii="Arial" w:hAnsi="Arial" w:eastAsia="Arial" w:cs="Arial"/>
        </w:rPr>
        <w:t xml:space="preserve">. </w:t>
      </w:r>
      <w:r w:rsidRPr="43D5DBBE" w:rsidR="43D5DBBE">
        <w:rPr>
          <w:rFonts w:ascii="Arial" w:hAnsi="Arial" w:eastAsia="Arial" w:cs="Arial"/>
        </w:rPr>
        <w:t>Registros de Qualidade</w:t>
      </w:r>
      <w:bookmarkEnd w:id="31"/>
      <w:bookmarkEnd w:id="32"/>
      <w:bookmarkEnd w:id="33"/>
    </w:p>
    <w:p w:rsidR="002234DC" w:rsidP="43D5DBBE" w:rsidRDefault="002234DC" w14:paraId="7CA96737" w14:textId="3DCBEF11">
      <w:pPr>
        <w:pStyle w:val="InfoBlue"/>
        <w:ind w:left="0"/>
        <w:rPr>
          <w:rFonts w:ascii="Arial" w:hAnsi="Arial" w:eastAsia="Arial" w:cs="Arial"/>
        </w:rPr>
      </w:pPr>
      <w:r>
        <w:br/>
      </w:r>
      <w:r w:rsidRPr="43D5DBBE" w:rsidR="43D5DBBE">
        <w:rPr>
          <w:rFonts w:ascii="Arial" w:hAnsi="Arial" w:eastAsia="Arial" w:cs="Arial"/>
          <w:sz w:val="22"/>
          <w:szCs w:val="22"/>
        </w:rPr>
        <w:t xml:space="preserve">Os Registros </w:t>
      </w:r>
      <w:r w:rsidRPr="43D5DBBE" w:rsidR="43D5DBBE">
        <w:rPr>
          <w:rFonts w:ascii="Arial" w:hAnsi="Arial" w:eastAsia="Arial" w:cs="Arial"/>
          <w:sz w:val="22"/>
          <w:szCs w:val="22"/>
        </w:rPr>
        <w:t>das</w:t>
      </w:r>
      <w:r w:rsidRPr="43D5DBBE" w:rsidR="43D5DBBE">
        <w:rPr>
          <w:rFonts w:ascii="Arial" w:hAnsi="Arial" w:eastAsia="Arial" w:cs="Arial"/>
          <w:sz w:val="22"/>
          <w:szCs w:val="22"/>
        </w:rPr>
        <w:t xml:space="preserve"> </w:t>
      </w:r>
      <w:r w:rsidRPr="43D5DBBE" w:rsidR="43D5DBBE">
        <w:rPr>
          <w:rFonts w:ascii="Arial" w:hAnsi="Arial" w:eastAsia="Arial" w:cs="Arial"/>
          <w:sz w:val="22"/>
          <w:szCs w:val="22"/>
        </w:rPr>
        <w:t>auditorias</w:t>
      </w:r>
      <w:r w:rsidRPr="43D5DBBE" w:rsidR="43D5DBBE">
        <w:rPr>
          <w:rFonts w:ascii="Arial" w:hAnsi="Arial" w:eastAsia="Arial" w:cs="Arial"/>
          <w:sz w:val="22"/>
          <w:szCs w:val="22"/>
        </w:rPr>
        <w:t xml:space="preserve"> de </w:t>
      </w:r>
      <w:r w:rsidRPr="43D5DBBE" w:rsidR="43D5DBBE">
        <w:rPr>
          <w:rFonts w:ascii="Arial" w:hAnsi="Arial" w:eastAsia="Arial" w:cs="Arial"/>
          <w:sz w:val="22"/>
          <w:szCs w:val="22"/>
        </w:rPr>
        <w:t>Qualidade</w:t>
      </w:r>
      <w:r w:rsidRPr="43D5DBBE" w:rsidR="43D5DBBE">
        <w:rPr>
          <w:rFonts w:ascii="Arial" w:hAnsi="Arial" w:eastAsia="Arial" w:cs="Arial"/>
          <w:sz w:val="22"/>
          <w:szCs w:val="22"/>
        </w:rPr>
        <w:t xml:space="preserve"> para o </w:t>
      </w:r>
      <w:r w:rsidRPr="43D5DBBE" w:rsidR="43D5DBBE">
        <w:rPr>
          <w:rFonts w:ascii="Arial" w:hAnsi="Arial" w:eastAsia="Arial" w:cs="Arial"/>
          <w:sz w:val="22"/>
          <w:szCs w:val="22"/>
        </w:rPr>
        <w:t>projeto</w:t>
      </w:r>
      <w:r w:rsidRPr="43D5DBBE" w:rsidR="43D5DBBE">
        <w:rPr>
          <w:rFonts w:ascii="Arial" w:hAnsi="Arial" w:eastAsia="Arial" w:cs="Arial"/>
          <w:sz w:val="22"/>
          <w:szCs w:val="22"/>
        </w:rPr>
        <w:t xml:space="preserve"> </w:t>
      </w:r>
      <w:r w:rsidRPr="43D5DBBE" w:rsidR="43D5DBBE">
        <w:rPr>
          <w:rFonts w:ascii="Arial" w:hAnsi="Arial" w:eastAsia="Arial" w:cs="Arial"/>
          <w:sz w:val="22"/>
          <w:szCs w:val="22"/>
        </w:rPr>
        <w:t>Trama</w:t>
      </w:r>
      <w:r w:rsidRPr="43D5DBBE" w:rsidR="43D5DBBE">
        <w:rPr>
          <w:rFonts w:ascii="Arial" w:hAnsi="Arial" w:eastAsia="Arial" w:cs="Arial"/>
          <w:i w:val="1"/>
          <w:iCs w:val="1"/>
          <w:color w:val="2F5496"/>
          <w:sz w:val="22"/>
          <w:szCs w:val="22"/>
        </w:rPr>
        <w:t xml:space="preserve"> </w:t>
      </w:r>
      <w:r w:rsidRPr="43D5DBBE" w:rsidR="43D5DBBE">
        <w:rPr>
          <w:rFonts w:ascii="Arial" w:hAnsi="Arial" w:eastAsia="Arial" w:cs="Arial"/>
          <w:sz w:val="22"/>
          <w:szCs w:val="22"/>
        </w:rPr>
        <w:t>serão</w:t>
      </w:r>
      <w:r w:rsidRPr="43D5DBBE" w:rsidR="43D5DBBE">
        <w:rPr>
          <w:rFonts w:ascii="Arial" w:hAnsi="Arial" w:eastAsia="Arial" w:cs="Arial"/>
          <w:sz w:val="22"/>
          <w:szCs w:val="22"/>
        </w:rPr>
        <w:t xml:space="preserve"> </w:t>
      </w:r>
      <w:r w:rsidRPr="43D5DBBE" w:rsidR="43D5DBBE">
        <w:rPr>
          <w:rFonts w:ascii="Arial" w:hAnsi="Arial" w:eastAsia="Arial" w:cs="Arial"/>
          <w:sz w:val="22"/>
          <w:szCs w:val="22"/>
        </w:rPr>
        <w:t>armazenados</w:t>
      </w:r>
      <w:r w:rsidRPr="43D5DBBE" w:rsidR="43D5DBBE">
        <w:rPr>
          <w:rFonts w:ascii="Arial" w:hAnsi="Arial" w:eastAsia="Arial" w:cs="Arial"/>
          <w:sz w:val="22"/>
          <w:szCs w:val="22"/>
        </w:rPr>
        <w:t xml:space="preserve">: </w:t>
      </w:r>
      <w:bookmarkStart w:name="_Toc177988655" w:id="34"/>
      <w:bookmarkStart w:name="_Toc180000291" w:id="35"/>
      <w:r>
        <w:br/>
      </w:r>
      <w:r w:rsidRPr="43D5DBBE" w:rsidR="43D5DB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https://www.notion.so/Projeto-Final-Qualidade-de-SW-12137eaa8e78802eae17e742e982291e?pvs=4</w:t>
      </w:r>
      <w:r>
        <w:br/>
      </w:r>
      <w:r>
        <w:br/>
      </w:r>
    </w:p>
    <w:p w:rsidR="00A2708C" w:rsidP="43D5DBBE" w:rsidRDefault="00892EE8" w14:paraId="20559F59" w14:textId="77777777">
      <w:pPr>
        <w:pStyle w:val="Ttulo-TPL"/>
        <w:rPr>
          <w:rFonts w:ascii="Arial" w:hAnsi="Arial" w:eastAsia="Arial" w:cs="Arial"/>
        </w:rPr>
      </w:pPr>
      <w:r w:rsidRPr="43D5DBBE" w:rsidR="43D5DBBE">
        <w:rPr>
          <w:rFonts w:ascii="Arial" w:hAnsi="Arial" w:eastAsia="Arial" w:cs="Arial"/>
        </w:rPr>
        <w:t>6</w:t>
      </w:r>
      <w:r w:rsidRPr="43D5DBBE" w:rsidR="43D5DBBE">
        <w:rPr>
          <w:rFonts w:ascii="Arial" w:hAnsi="Arial" w:eastAsia="Arial" w:cs="Arial"/>
        </w:rPr>
        <w:t xml:space="preserve">. </w:t>
      </w:r>
      <w:bookmarkStart w:name="_Hlk86908945" w:id="36"/>
      <w:r w:rsidRPr="43D5DBBE" w:rsidR="43D5DBBE">
        <w:rPr>
          <w:rFonts w:ascii="Arial" w:hAnsi="Arial" w:eastAsia="Arial" w:cs="Arial"/>
        </w:rPr>
        <w:t>Definição das Não-Conformidades</w:t>
      </w:r>
      <w:bookmarkEnd w:id="34"/>
      <w:bookmarkEnd w:id="35"/>
    </w:p>
    <w:p w:rsidR="00DD5B0C" w:rsidP="43D5DBBE" w:rsidRDefault="00104AFD" w14:paraId="4A259C5B" w14:textId="0FA6EA2C">
      <w:pPr>
        <w:rPr>
          <w:rFonts w:ascii="Arial" w:hAnsi="Arial" w:eastAsia="Arial" w:cs="Arial"/>
          <w:sz w:val="22"/>
          <w:szCs w:val="22"/>
        </w:rPr>
      </w:pPr>
      <w:r>
        <w:br/>
      </w:r>
      <w:r w:rsidRPr="43D5DBBE" w:rsidR="43D5DBBE">
        <w:rPr>
          <w:rFonts w:ascii="Arial" w:hAnsi="Arial" w:eastAsia="Arial" w:cs="Arial"/>
          <w:sz w:val="22"/>
          <w:szCs w:val="22"/>
        </w:rPr>
        <w:t>Seguir com a seguinte definição de Não Conformidades:</w:t>
      </w:r>
    </w:p>
    <w:p w:rsidR="43D5DBBE" w:rsidP="43D5DBBE" w:rsidRDefault="43D5DBBE" w14:paraId="6E3DD03F" w14:textId="67AE8A45">
      <w:pPr>
        <w:rPr>
          <w:rFonts w:ascii="Arial" w:hAnsi="Arial" w:eastAsia="Arial" w:cs="Arial"/>
          <w:sz w:val="22"/>
          <w:szCs w:val="22"/>
        </w:rPr>
      </w:pPr>
    </w:p>
    <w:tbl>
      <w:tblPr>
        <w:tblW w:w="8775" w:type="dxa"/>
        <w:tblBorders>
          <w:top w:val="single" w:color="7F7F7F" w:themeColor="text1" w:themeTint="80" w:sz="4" w:space="0"/>
          <w:bottom w:val="single" w:color="7F7F7F" w:themeColor="text1" w:themeTint="80" w:sz="4" w:space="0"/>
        </w:tblBorders>
        <w:tblLayout w:type="fixed"/>
        <w:tblLook w:val="06A0" w:firstRow="1" w:lastRow="0" w:firstColumn="1" w:lastColumn="0" w:noHBand="1" w:noVBand="1"/>
      </w:tblPr>
      <w:tblGrid>
        <w:gridCol w:w="4035"/>
        <w:gridCol w:w="4740"/>
      </w:tblGrid>
      <w:tr w:rsidR="00DD5B0C" w:rsidTr="43D5DBBE" w14:paraId="4A115A24" w14:textId="77777777">
        <w:trPr>
          <w:trHeight w:val="300"/>
        </w:trPr>
        <w:tc>
          <w:tcPr>
            <w:tcW w:w="4035" w:type="dxa"/>
            <w:tcBorders>
              <w:bottom w:val="single" w:color="7F7F7F" w:themeColor="text1" w:themeTint="80" w:sz="4" w:space="0"/>
            </w:tcBorders>
            <w:shd w:val="clear" w:color="auto" w:fill="auto"/>
            <w:tcMar/>
          </w:tcPr>
          <w:p w:rsidR="00DD5B0C" w:rsidP="43D5DBBE" w:rsidRDefault="00DD5B0C" w14:paraId="0B505231" w14:textId="77777777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Gravidade</w:t>
            </w:r>
          </w:p>
        </w:tc>
        <w:tc>
          <w:tcPr>
            <w:tcW w:w="4740" w:type="dxa"/>
            <w:tcBorders>
              <w:bottom w:val="single" w:color="7F7F7F" w:themeColor="text1" w:themeTint="80" w:sz="4" w:space="0"/>
            </w:tcBorders>
            <w:shd w:val="clear" w:color="auto" w:fill="auto"/>
            <w:tcMar/>
          </w:tcPr>
          <w:p w:rsidR="00DD5B0C" w:rsidP="43D5DBBE" w:rsidRDefault="00DD5B0C" w14:paraId="236DE5B0" w14:textId="77777777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Tempo de Resolução</w:t>
            </w:r>
          </w:p>
        </w:tc>
      </w:tr>
      <w:tr w:rsidR="00DD5B0C" w:rsidTr="43D5DBBE" w14:paraId="5DC73C79" w14:textId="77777777">
        <w:trPr>
          <w:trHeight w:val="300"/>
        </w:trPr>
        <w:tc>
          <w:tcPr>
            <w:tcW w:w="4035" w:type="dxa"/>
            <w:shd w:val="clear" w:color="auto" w:fill="auto"/>
            <w:tcMar/>
          </w:tcPr>
          <w:p w:rsidRPr="00B550EE" w:rsidR="00DD5B0C" w:rsidP="43D5DBBE" w:rsidRDefault="00DD5B0C" w14:paraId="16BC02AE" w14:textId="77777777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Simples</w:t>
            </w:r>
          </w:p>
        </w:tc>
        <w:tc>
          <w:tcPr>
            <w:tcW w:w="4740" w:type="dxa"/>
            <w:shd w:val="clear" w:color="auto" w:fill="auto"/>
            <w:tcMar/>
          </w:tcPr>
          <w:p w:rsidR="00DD5B0C" w:rsidP="43D5DBBE" w:rsidRDefault="00DD5B0C" w14:paraId="45BF7A65" w14:textId="2542C36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 hora</w:t>
            </w:r>
          </w:p>
        </w:tc>
      </w:tr>
      <w:tr w:rsidR="00DD5B0C" w:rsidTr="43D5DBBE" w14:paraId="5FAC8363" w14:textId="77777777">
        <w:trPr>
          <w:trHeight w:val="300"/>
        </w:trPr>
        <w:tc>
          <w:tcPr>
            <w:tcW w:w="4035" w:type="dxa"/>
            <w:shd w:val="clear" w:color="auto" w:fill="auto"/>
            <w:tcMar/>
          </w:tcPr>
          <w:p w:rsidRPr="00B550EE" w:rsidR="00DD5B0C" w:rsidP="43D5DBBE" w:rsidRDefault="00DD5B0C" w14:paraId="3F67C83F" w14:textId="77777777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Média</w:t>
            </w:r>
          </w:p>
        </w:tc>
        <w:tc>
          <w:tcPr>
            <w:tcW w:w="4740" w:type="dxa"/>
            <w:shd w:val="clear" w:color="auto" w:fill="auto"/>
            <w:tcMar/>
          </w:tcPr>
          <w:p w:rsidR="00DD5B0C" w:rsidP="43D5DBBE" w:rsidRDefault="00DD5B0C" w14:paraId="0B79EE02" w14:textId="787C569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 horas</w:t>
            </w:r>
          </w:p>
        </w:tc>
      </w:tr>
      <w:tr w:rsidR="00DD5B0C" w:rsidTr="43D5DBBE" w14:paraId="12374E61" w14:textId="77777777">
        <w:trPr>
          <w:trHeight w:val="300"/>
        </w:trPr>
        <w:tc>
          <w:tcPr>
            <w:tcW w:w="4035" w:type="dxa"/>
            <w:shd w:val="clear" w:color="auto" w:fill="auto"/>
            <w:tcMar/>
          </w:tcPr>
          <w:p w:rsidRPr="00B550EE" w:rsidR="00DD5B0C" w:rsidP="43D5DBBE" w:rsidRDefault="00DD5B0C" w14:paraId="783963CC" w14:textId="2BB2CEFC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Complex</w:t>
            </w:r>
            <w:r w:rsidRPr="43D5DBBE" w:rsidR="43D5DBB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</w:t>
            </w:r>
          </w:p>
        </w:tc>
        <w:tc>
          <w:tcPr>
            <w:tcW w:w="4740" w:type="dxa"/>
            <w:shd w:val="clear" w:color="auto" w:fill="auto"/>
            <w:tcMar/>
          </w:tcPr>
          <w:p w:rsidR="00DD5B0C" w:rsidP="43D5DBBE" w:rsidRDefault="00DD5B0C" w14:paraId="4CB68C75" w14:textId="2F9FC3A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3D5DBBE" w:rsidR="43D5DBB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 dias</w:t>
            </w:r>
          </w:p>
        </w:tc>
      </w:tr>
    </w:tbl>
    <w:p w:rsidR="002234DC" w:rsidP="43D5DBBE" w:rsidRDefault="002234DC" w14:paraId="057E87A6" w14:textId="77777777">
      <w:pPr>
        <w:pStyle w:val="Ttulo-TPL"/>
        <w:rPr>
          <w:rFonts w:ascii="Arial" w:hAnsi="Arial" w:eastAsia="Arial" w:cs="Arial"/>
        </w:rPr>
      </w:pPr>
      <w:bookmarkStart w:name="_Toc177988656" w:id="37"/>
      <w:bookmarkStart w:name="_Toc180000292" w:id="38"/>
    </w:p>
    <w:p w:rsidRPr="00BC61D9" w:rsidR="002A6552" w:rsidP="43D5DBBE" w:rsidRDefault="60043A00" w14:paraId="7401DB8F" w14:textId="36C02CAC">
      <w:pPr>
        <w:pStyle w:val="Ttulo-TPL"/>
        <w:rPr>
          <w:rFonts w:ascii="Arial" w:hAnsi="Arial" w:eastAsia="Arial" w:cs="Arial"/>
        </w:rPr>
      </w:pPr>
      <w:r w:rsidRPr="43D5DBBE" w:rsidR="43D5DBBE">
        <w:rPr>
          <w:rFonts w:ascii="Arial" w:hAnsi="Arial" w:eastAsia="Arial" w:cs="Arial"/>
        </w:rPr>
        <w:t>7. Processo de escalonamento</w:t>
      </w:r>
      <w:bookmarkEnd w:id="37"/>
      <w:bookmarkEnd w:id="38"/>
    </w:p>
    <w:p w:rsidR="002A6552" w:rsidP="43D5DBBE" w:rsidRDefault="00104AFD" w14:paraId="7B7521EE" w14:textId="0B133B18">
      <w:pPr>
        <w:pStyle w:val="ListParagraph"/>
        <w:spacing w:before="220" w:after="220"/>
        <w:ind w:left="0"/>
        <w:rPr>
          <w:rFonts w:ascii="Arial" w:hAnsi="Arial" w:eastAsia="Arial" w:cs="Arial"/>
          <w:sz w:val="22"/>
          <w:szCs w:val="22"/>
        </w:rPr>
      </w:pPr>
      <w:r>
        <w:br/>
      </w:r>
      <w:r w:rsidRPr="43D5DBBE" w:rsidR="43D5DBBE">
        <w:rPr>
          <w:rFonts w:ascii="Arial" w:hAnsi="Arial" w:eastAsia="Arial" w:cs="Arial"/>
          <w:sz w:val="22"/>
          <w:szCs w:val="22"/>
        </w:rPr>
        <w:t>P</w:t>
      </w:r>
      <w:r w:rsidRPr="43D5DBBE" w:rsidR="43D5DBBE">
        <w:rPr>
          <w:rFonts w:ascii="Arial" w:hAnsi="Arial" w:eastAsia="Arial" w:cs="Arial"/>
          <w:sz w:val="22"/>
          <w:szCs w:val="22"/>
        </w:rPr>
        <w:t>rocesso de Escalonamento:</w:t>
      </w:r>
    </w:p>
    <w:p w:rsidR="002A6552" w:rsidP="43D5DBBE" w:rsidRDefault="00104AFD" w14:paraId="0C84E139" w14:textId="66DBEEF2">
      <w:pPr>
        <w:pStyle w:val="ListParagraph"/>
        <w:numPr>
          <w:ilvl w:val="0"/>
          <w:numId w:val="7"/>
        </w:numPr>
        <w:spacing w:before="220" w:after="220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3D5DBBE" w:rsidR="43D5DB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 caso de não resolução de Não Conformidades escalar para kelly.bettio@pucpr.br.</w:t>
      </w:r>
    </w:p>
    <w:p w:rsidR="002A6552" w:rsidP="43D5DBBE" w:rsidRDefault="00104AFD" w14:paraId="1E415F50" w14:textId="676BE313">
      <w:pPr>
        <w:pStyle w:val="ListParagraph"/>
        <w:spacing w:before="220" w:after="220"/>
        <w:ind w:left="0"/>
        <w:rPr>
          <w:rFonts w:ascii="Arial" w:hAnsi="Arial" w:eastAsia="Arial" w:cs="Arial"/>
        </w:rPr>
      </w:pPr>
    </w:p>
    <w:p w:rsidR="002A6552" w:rsidP="00EF079D" w:rsidRDefault="00104AFD" w14:paraId="206BB9B6" w14:textId="560F4255">
      <w:pPr>
        <w:pStyle w:val="ListParagraph"/>
        <w:spacing w:before="220" w:after="220"/>
        <w:ind w:left="0"/>
        <w:rPr>
          <w:rFonts w:ascii="Arial" w:hAnsi="Arial" w:eastAsia="Arial" w:cs="Arial"/>
          <w:color w:val="000000"/>
          <w:sz w:val="22"/>
          <w:szCs w:val="22"/>
          <w:lang w:val="sv-SE"/>
        </w:rPr>
      </w:pPr>
    </w:p>
    <w:p w:rsidR="002A6552" w:rsidP="43D5DBBE" w:rsidRDefault="002A6552" w14:paraId="6C06D32C" w14:textId="5C286EC8">
      <w:pPr>
        <w:pStyle w:val="BodyText"/>
        <w:rPr>
          <w:rFonts w:ascii="Arial" w:hAnsi="Arial" w:eastAsia="Arial" w:cs="Arial"/>
          <w:i w:val="1"/>
          <w:iCs w:val="1"/>
          <w:color w:val="2F5496"/>
          <w:sz w:val="22"/>
          <w:szCs w:val="22"/>
          <w:lang w:val="sv-SE" w:eastAsia="en-US"/>
        </w:rPr>
      </w:pPr>
    </w:p>
    <w:bookmarkEnd w:id="36"/>
    <w:p w:rsidRPr="007931F4" w:rsidR="00AA7F7F" w:rsidP="43D5DBBE" w:rsidRDefault="00AA7F7F" w14:paraId="5CE02795" w14:textId="77777777">
      <w:pPr>
        <w:pStyle w:val="BodyText"/>
        <w:rPr>
          <w:rFonts w:ascii="Arial" w:hAnsi="Arial" w:eastAsia="Arial" w:cs="Arial"/>
          <w:i w:val="1"/>
          <w:iCs w:val="1"/>
          <w:color w:val="2F5496"/>
          <w:sz w:val="22"/>
          <w:szCs w:val="22"/>
          <w:lang w:val="sv-SE" w:eastAsia="en-US"/>
        </w:rPr>
      </w:pPr>
    </w:p>
    <w:sectPr w:rsidRPr="007931F4" w:rsidR="00AA7F7F" w:rsidSect="001628F3">
      <w:headerReference w:type="default" r:id="rId8"/>
      <w:footerReference w:type="default" r:id="rId9"/>
      <w:headerReference w:type="first" r:id="rId10"/>
      <w:footerReference w:type="first" r:id="rId11"/>
      <w:pgSz w:w="11906" w:h="16838" w:orient="portrait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54696" w:rsidRDefault="00A54696" w14:paraId="11C92714" w14:textId="77777777">
      <w:r>
        <w:separator/>
      </w:r>
    </w:p>
  </w:endnote>
  <w:endnote w:type="continuationSeparator" w:id="0">
    <w:p w:rsidR="00A54696" w:rsidRDefault="00A54696" w14:paraId="584559B3" w14:textId="77777777">
      <w:r>
        <w:continuationSeparator/>
      </w:r>
    </w:p>
  </w:endnote>
  <w:endnote w:type="continuationNotice" w:id="1">
    <w:p w:rsidR="00A54696" w:rsidRDefault="00A54696" w14:paraId="4691D8F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B2D53" w:rsidTr="77FB2D53" w14:paraId="7B37C25D" w14:textId="77777777">
      <w:trPr>
        <w:trHeight w:val="300"/>
      </w:trPr>
      <w:tc>
        <w:tcPr>
          <w:tcW w:w="3115" w:type="dxa"/>
        </w:tcPr>
        <w:p w:rsidR="77FB2D53" w:rsidP="77FB2D53" w:rsidRDefault="77FB2D53" w14:paraId="7243B76E" w14:textId="0C9CAD0C">
          <w:pPr>
            <w:pStyle w:val="Header"/>
            <w:ind w:left="-115"/>
          </w:pPr>
        </w:p>
      </w:tc>
      <w:tc>
        <w:tcPr>
          <w:tcW w:w="3115" w:type="dxa"/>
        </w:tcPr>
        <w:p w:rsidR="77FB2D53" w:rsidP="77FB2D53" w:rsidRDefault="77FB2D53" w14:paraId="1F2851F2" w14:textId="677F6F26">
          <w:pPr>
            <w:pStyle w:val="Header"/>
            <w:jc w:val="center"/>
          </w:pPr>
        </w:p>
      </w:tc>
      <w:tc>
        <w:tcPr>
          <w:tcW w:w="3115" w:type="dxa"/>
        </w:tcPr>
        <w:p w:rsidR="77FB2D53" w:rsidP="77FB2D53" w:rsidRDefault="77FB2D53" w14:paraId="4C1C9428" w14:textId="6AA89433">
          <w:pPr>
            <w:pStyle w:val="Header"/>
            <w:ind w:right="-115"/>
            <w:jc w:val="right"/>
          </w:pPr>
        </w:p>
      </w:tc>
    </w:tr>
  </w:tbl>
  <w:p w:rsidR="77FB2D53" w:rsidP="77FB2D53" w:rsidRDefault="77FB2D53" w14:paraId="3B61584C" w14:textId="06BD6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B2D53" w:rsidTr="77FB2D53" w14:paraId="10A9A462" w14:textId="77777777">
      <w:trPr>
        <w:trHeight w:val="300"/>
      </w:trPr>
      <w:tc>
        <w:tcPr>
          <w:tcW w:w="3115" w:type="dxa"/>
        </w:tcPr>
        <w:p w:rsidR="77FB2D53" w:rsidP="77FB2D53" w:rsidRDefault="77FB2D53" w14:paraId="3F865413" w14:textId="143C6576">
          <w:pPr>
            <w:pStyle w:val="Header"/>
            <w:ind w:left="-115"/>
          </w:pPr>
        </w:p>
      </w:tc>
      <w:tc>
        <w:tcPr>
          <w:tcW w:w="3115" w:type="dxa"/>
        </w:tcPr>
        <w:p w:rsidR="77FB2D53" w:rsidP="77FB2D53" w:rsidRDefault="77FB2D53" w14:paraId="60ADB23D" w14:textId="7BDA19E3">
          <w:pPr>
            <w:pStyle w:val="Header"/>
            <w:jc w:val="center"/>
          </w:pPr>
        </w:p>
      </w:tc>
      <w:tc>
        <w:tcPr>
          <w:tcW w:w="3115" w:type="dxa"/>
        </w:tcPr>
        <w:p w:rsidR="77FB2D53" w:rsidP="77FB2D53" w:rsidRDefault="77FB2D53" w14:paraId="3D561598" w14:textId="39D6B01C">
          <w:pPr>
            <w:pStyle w:val="Header"/>
            <w:ind w:right="-115"/>
            <w:jc w:val="right"/>
          </w:pPr>
        </w:p>
      </w:tc>
    </w:tr>
  </w:tbl>
  <w:p w:rsidR="77FB2D53" w:rsidP="77FB2D53" w:rsidRDefault="77FB2D53" w14:paraId="79FE277B" w14:textId="586FB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54696" w:rsidRDefault="00A54696" w14:paraId="32C44A6A" w14:textId="77777777">
      <w:r>
        <w:separator/>
      </w:r>
    </w:p>
  </w:footnote>
  <w:footnote w:type="continuationSeparator" w:id="0">
    <w:p w:rsidR="00A54696" w:rsidRDefault="00A54696" w14:paraId="32B74A96" w14:textId="77777777">
      <w:r>
        <w:continuationSeparator/>
      </w:r>
    </w:p>
  </w:footnote>
  <w:footnote w:type="continuationNotice" w:id="1">
    <w:p w:rsidR="00A54696" w:rsidRDefault="00A54696" w14:paraId="0D629E8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28F3" w:rsidP="001628F3" w:rsidRDefault="00D87BAC" w14:paraId="5D6D6ED6" w14:textId="32583EA8">
    <w:pPr>
      <w:pStyle w:val="Header"/>
      <w:jc w:val="right"/>
    </w:pPr>
    <w:r>
      <w:rPr>
        <w:noProof/>
      </w:rPr>
      <w:pict w14:anchorId="0F66059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28" style="position:absolute;left:0;text-align:left;margin-left:-48.4pt;margin-top:-24.7pt;width:128pt;height:80.1pt;z-index:251657216" type="#_x0000_t75">
          <v:imagedata o:title="AD_4nXc3yxHT62ztdFUio0KZS5uD2K0IMM5cLlIgzws1gWCBPF7WQ_5SC4bqwaT4H13IgMF8fxDljgxJBg0pgeGIYSMiby1ioyc9K3rGWsToTk_SIE21VA9WHxt7t_mMRkE3wkz24LDncLHZXNi1vA_qckuyMvNV?key=edAT62xkFBH4WG0DakcQaw" r:id="rId1"/>
          <w10:wrap type="square"/>
        </v:shape>
      </w:pict>
    </w:r>
    <w:r w:rsidRPr="77FB2D53" w:rsidR="001628F3">
      <w:rPr>
        <w:noProof/>
      </w:rPr>
      <w:fldChar w:fldCharType="begin"/>
    </w:r>
    <w:r w:rsidR="001628F3">
      <w:instrText xml:space="preserve"> PAGE   \* MERGEFORMAT </w:instrText>
    </w:r>
    <w:r w:rsidRPr="77FB2D53" w:rsidR="001628F3">
      <w:fldChar w:fldCharType="separate"/>
    </w:r>
    <w:r w:rsidR="000F31D4">
      <w:rPr>
        <w:noProof/>
      </w:rPr>
      <w:t>7</w:t>
    </w:r>
    <w:r w:rsidRPr="77FB2D53" w:rsidR="001628F3">
      <w:rPr>
        <w:noProof/>
      </w:rPr>
      <w:fldChar w:fldCharType="end"/>
    </w:r>
  </w:p>
  <w:p w:rsidRPr="005F3E96" w:rsidR="001628F3" w:rsidP="001628F3" w:rsidRDefault="001628F3" w14:paraId="4A41FCA1" w14:textId="07D5DBA7">
    <w:pPr>
      <w:pStyle w:val="Header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:rsidRPr="00E54A8F" w:rsidR="001628F3" w:rsidP="001628F3" w:rsidRDefault="00650BFA" w14:paraId="6085941D" w14:textId="5622E365">
    <w:pPr>
      <w:jc w:val="center"/>
      <w:rPr>
        <w:rFonts w:ascii="Arial" w:hAnsi="Arial" w:cs="Arial"/>
        <w:bCs/>
        <w:color w:val="000000"/>
        <w:sz w:val="32"/>
        <w:szCs w:val="32"/>
      </w:rPr>
    </w:pPr>
    <w:r>
      <w:rPr>
        <w:rFonts w:ascii="Arial" w:hAnsi="Arial" w:cs="Arial"/>
        <w:bCs/>
        <w:color w:val="000000"/>
        <w:sz w:val="32"/>
        <w:szCs w:val="32"/>
      </w:rPr>
      <w:t xml:space="preserve">Auditoria - </w:t>
    </w:r>
    <w:r w:rsidRPr="00E54A8F" w:rsidR="000C41A7">
      <w:rPr>
        <w:rFonts w:ascii="Arial" w:hAnsi="Arial" w:cs="Arial"/>
        <w:bCs/>
        <w:color w:val="000000"/>
        <w:sz w:val="32"/>
        <w:szCs w:val="32"/>
      </w:rPr>
      <w:t>Trama</w:t>
    </w:r>
  </w:p>
  <w:p w:rsidR="00BC61D9" w:rsidRDefault="00BC61D9" w14:paraId="7F8FFE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70B4" w:rsidRDefault="00D87BAC" w14:paraId="607D8172" w14:textId="1B505A81">
    <w:pPr>
      <w:pStyle w:val="Header"/>
    </w:pPr>
    <w:r>
      <w:rPr>
        <w:rFonts w:ascii="Arial" w:hAnsi="Arial" w:cs="Arial"/>
        <w:noProof/>
      </w:rPr>
      <w:pict w14:anchorId="0F66059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29" style="position:absolute;margin-left:-7.4pt;margin-top:-30.2pt;width:128pt;height:80.1pt;z-index:251658240" type="#_x0000_t75">
          <v:imagedata o:title="AD_4nXc3yxHT62ztdFUio0KZS5uD2K0IMM5cLlIgzws1gWCBPF7WQ_5SC4bqwaT4H13IgMF8fxDljgxJBg0pgeGIYSMiby1ioyc9K3rGWsToTk_SIE21VA9WHxt7t_mMRkE3wkz24LDncLHZXNi1vA_qckuyMvNV?key=edAT62xkFBH4WG0DakcQaw" r:id="rId1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20d39e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267FEC"/>
    <w:multiLevelType w:val="hybridMultilevel"/>
    <w:tmpl w:val="3A8EC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48A2"/>
    <w:multiLevelType w:val="hybridMultilevel"/>
    <w:tmpl w:val="C5525926"/>
    <w:lvl w:ilvl="0" w:tplc="8B40AB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D69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80E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BA88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96A2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22E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486A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A038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EE8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40B9478"/>
    <w:multiLevelType w:val="hybridMultilevel"/>
    <w:tmpl w:val="FF121D90"/>
    <w:lvl w:ilvl="0" w:tplc="9148135A">
      <w:start w:val="1"/>
      <w:numFmt w:val="decimal"/>
      <w:lvlText w:val="%1."/>
      <w:lvlJc w:val="left"/>
      <w:pPr>
        <w:ind w:left="720" w:hanging="360"/>
      </w:pPr>
    </w:lvl>
    <w:lvl w:ilvl="1" w:tplc="DF8C8942">
      <w:start w:val="1"/>
      <w:numFmt w:val="lowerLetter"/>
      <w:lvlText w:val="%2."/>
      <w:lvlJc w:val="left"/>
      <w:pPr>
        <w:ind w:left="1440" w:hanging="360"/>
      </w:pPr>
    </w:lvl>
    <w:lvl w:ilvl="2" w:tplc="52C0FD0A">
      <w:start w:val="1"/>
      <w:numFmt w:val="lowerRoman"/>
      <w:lvlText w:val="%3."/>
      <w:lvlJc w:val="right"/>
      <w:pPr>
        <w:ind w:left="2160" w:hanging="180"/>
      </w:pPr>
    </w:lvl>
    <w:lvl w:ilvl="3" w:tplc="014AD73C">
      <w:start w:val="1"/>
      <w:numFmt w:val="decimal"/>
      <w:lvlText w:val="%4."/>
      <w:lvlJc w:val="left"/>
      <w:pPr>
        <w:ind w:left="2880" w:hanging="360"/>
      </w:pPr>
    </w:lvl>
    <w:lvl w:ilvl="4" w:tplc="9508EF4A">
      <w:start w:val="1"/>
      <w:numFmt w:val="lowerLetter"/>
      <w:lvlText w:val="%5."/>
      <w:lvlJc w:val="left"/>
      <w:pPr>
        <w:ind w:left="3600" w:hanging="360"/>
      </w:pPr>
    </w:lvl>
    <w:lvl w:ilvl="5" w:tplc="6C487CF0">
      <w:start w:val="1"/>
      <w:numFmt w:val="lowerRoman"/>
      <w:lvlText w:val="%6."/>
      <w:lvlJc w:val="right"/>
      <w:pPr>
        <w:ind w:left="4320" w:hanging="180"/>
      </w:pPr>
    </w:lvl>
    <w:lvl w:ilvl="6" w:tplc="A97C8284">
      <w:start w:val="1"/>
      <w:numFmt w:val="decimal"/>
      <w:lvlText w:val="%7."/>
      <w:lvlJc w:val="left"/>
      <w:pPr>
        <w:ind w:left="5040" w:hanging="360"/>
      </w:pPr>
    </w:lvl>
    <w:lvl w:ilvl="7" w:tplc="7A80129E">
      <w:start w:val="1"/>
      <w:numFmt w:val="lowerLetter"/>
      <w:lvlText w:val="%8."/>
      <w:lvlJc w:val="left"/>
      <w:pPr>
        <w:ind w:left="5760" w:hanging="360"/>
      </w:pPr>
    </w:lvl>
    <w:lvl w:ilvl="8" w:tplc="ACFE2EAC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1" w16cid:durableId="265387376">
    <w:abstractNumId w:val="1"/>
  </w:num>
  <w:num w:numId="2" w16cid:durableId="96409067">
    <w:abstractNumId w:val="5"/>
  </w:num>
  <w:num w:numId="3" w16cid:durableId="800227259">
    <w:abstractNumId w:val="2"/>
  </w:num>
  <w:num w:numId="4" w16cid:durableId="2142459124">
    <w:abstractNumId w:val="3"/>
  </w:num>
  <w:num w:numId="5" w16cid:durableId="1294947456">
    <w:abstractNumId w:val="4"/>
  </w:num>
  <w:num w:numId="6" w16cid:durableId="18234997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14492"/>
    <w:rsid w:val="00024DBD"/>
    <w:rsid w:val="000268FD"/>
    <w:rsid w:val="00030C74"/>
    <w:rsid w:val="00033C1B"/>
    <w:rsid w:val="00053CEC"/>
    <w:rsid w:val="00064424"/>
    <w:rsid w:val="00065345"/>
    <w:rsid w:val="00083023"/>
    <w:rsid w:val="00086C2E"/>
    <w:rsid w:val="0009197C"/>
    <w:rsid w:val="00097C75"/>
    <w:rsid w:val="000A2878"/>
    <w:rsid w:val="000C3055"/>
    <w:rsid w:val="000C41A7"/>
    <w:rsid w:val="000C62BF"/>
    <w:rsid w:val="000D24CA"/>
    <w:rsid w:val="000D4E33"/>
    <w:rsid w:val="000E03E3"/>
    <w:rsid w:val="000F31D4"/>
    <w:rsid w:val="000F45EB"/>
    <w:rsid w:val="000F527E"/>
    <w:rsid w:val="000F7893"/>
    <w:rsid w:val="0010193A"/>
    <w:rsid w:val="00103E56"/>
    <w:rsid w:val="00104AFD"/>
    <w:rsid w:val="00106035"/>
    <w:rsid w:val="00113197"/>
    <w:rsid w:val="00113273"/>
    <w:rsid w:val="001143D9"/>
    <w:rsid w:val="00116780"/>
    <w:rsid w:val="00121100"/>
    <w:rsid w:val="00121ADA"/>
    <w:rsid w:val="00121D83"/>
    <w:rsid w:val="001267F8"/>
    <w:rsid w:val="0013256E"/>
    <w:rsid w:val="0015386E"/>
    <w:rsid w:val="00153A2C"/>
    <w:rsid w:val="00160FE3"/>
    <w:rsid w:val="001628F3"/>
    <w:rsid w:val="00162F22"/>
    <w:rsid w:val="001670B4"/>
    <w:rsid w:val="00184711"/>
    <w:rsid w:val="00186B4B"/>
    <w:rsid w:val="00192C45"/>
    <w:rsid w:val="001C17C6"/>
    <w:rsid w:val="001D13EF"/>
    <w:rsid w:val="00200511"/>
    <w:rsid w:val="002009FD"/>
    <w:rsid w:val="00203E9E"/>
    <w:rsid w:val="00204948"/>
    <w:rsid w:val="00215CF0"/>
    <w:rsid w:val="002234DC"/>
    <w:rsid w:val="00232A04"/>
    <w:rsid w:val="00233D28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22FD"/>
    <w:rsid w:val="002B3A1B"/>
    <w:rsid w:val="002D6B05"/>
    <w:rsid w:val="00321BAA"/>
    <w:rsid w:val="00322DD3"/>
    <w:rsid w:val="0032363F"/>
    <w:rsid w:val="003274AB"/>
    <w:rsid w:val="003636CF"/>
    <w:rsid w:val="00363CBA"/>
    <w:rsid w:val="00366E8A"/>
    <w:rsid w:val="00367033"/>
    <w:rsid w:val="003678A3"/>
    <w:rsid w:val="003729E9"/>
    <w:rsid w:val="0038621A"/>
    <w:rsid w:val="00392231"/>
    <w:rsid w:val="003D1DB1"/>
    <w:rsid w:val="003D2A96"/>
    <w:rsid w:val="003D75F5"/>
    <w:rsid w:val="003E6EF0"/>
    <w:rsid w:val="003F1D4A"/>
    <w:rsid w:val="004011B0"/>
    <w:rsid w:val="00411205"/>
    <w:rsid w:val="00427CD3"/>
    <w:rsid w:val="004312F3"/>
    <w:rsid w:val="00444E07"/>
    <w:rsid w:val="00454936"/>
    <w:rsid w:val="00465852"/>
    <w:rsid w:val="0047138B"/>
    <w:rsid w:val="00475F99"/>
    <w:rsid w:val="0048104D"/>
    <w:rsid w:val="00483157"/>
    <w:rsid w:val="004948E7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412E4"/>
    <w:rsid w:val="005426BD"/>
    <w:rsid w:val="00565EB2"/>
    <w:rsid w:val="0058665D"/>
    <w:rsid w:val="00597DE6"/>
    <w:rsid w:val="005C5748"/>
    <w:rsid w:val="005D02BF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7DAA"/>
    <w:rsid w:val="00634E85"/>
    <w:rsid w:val="00650BFA"/>
    <w:rsid w:val="00656FB2"/>
    <w:rsid w:val="00675775"/>
    <w:rsid w:val="00692D96"/>
    <w:rsid w:val="006A6B22"/>
    <w:rsid w:val="006B1A30"/>
    <w:rsid w:val="006B3114"/>
    <w:rsid w:val="006B6371"/>
    <w:rsid w:val="006C0562"/>
    <w:rsid w:val="006D14FF"/>
    <w:rsid w:val="006E2063"/>
    <w:rsid w:val="006E2631"/>
    <w:rsid w:val="006E6F70"/>
    <w:rsid w:val="006F0106"/>
    <w:rsid w:val="006F32D1"/>
    <w:rsid w:val="006F6A40"/>
    <w:rsid w:val="00717E04"/>
    <w:rsid w:val="007358BF"/>
    <w:rsid w:val="00741403"/>
    <w:rsid w:val="0074598D"/>
    <w:rsid w:val="00746461"/>
    <w:rsid w:val="007464E2"/>
    <w:rsid w:val="00750141"/>
    <w:rsid w:val="00752B23"/>
    <w:rsid w:val="00753AA7"/>
    <w:rsid w:val="00755CAA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6519"/>
    <w:rsid w:val="007C367A"/>
    <w:rsid w:val="007E7F69"/>
    <w:rsid w:val="007F596F"/>
    <w:rsid w:val="0080223B"/>
    <w:rsid w:val="008073C3"/>
    <w:rsid w:val="0083270C"/>
    <w:rsid w:val="008350E2"/>
    <w:rsid w:val="00847E27"/>
    <w:rsid w:val="008537F3"/>
    <w:rsid w:val="00854C71"/>
    <w:rsid w:val="008718D8"/>
    <w:rsid w:val="00886506"/>
    <w:rsid w:val="00892EE8"/>
    <w:rsid w:val="0089442C"/>
    <w:rsid w:val="008A4F95"/>
    <w:rsid w:val="008C2406"/>
    <w:rsid w:val="008E2980"/>
    <w:rsid w:val="00900983"/>
    <w:rsid w:val="00900F4A"/>
    <w:rsid w:val="0092347C"/>
    <w:rsid w:val="00930D7E"/>
    <w:rsid w:val="00931E0F"/>
    <w:rsid w:val="009333ED"/>
    <w:rsid w:val="00943974"/>
    <w:rsid w:val="0094791C"/>
    <w:rsid w:val="00974A15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9F6B97"/>
    <w:rsid w:val="00A10EDA"/>
    <w:rsid w:val="00A2708C"/>
    <w:rsid w:val="00A35DB5"/>
    <w:rsid w:val="00A37C49"/>
    <w:rsid w:val="00A40F45"/>
    <w:rsid w:val="00A54696"/>
    <w:rsid w:val="00A57032"/>
    <w:rsid w:val="00A57551"/>
    <w:rsid w:val="00A64D3C"/>
    <w:rsid w:val="00A65631"/>
    <w:rsid w:val="00A66B30"/>
    <w:rsid w:val="00AA5170"/>
    <w:rsid w:val="00AA7F7F"/>
    <w:rsid w:val="00AB5576"/>
    <w:rsid w:val="00AB55F4"/>
    <w:rsid w:val="00AB6AD8"/>
    <w:rsid w:val="00AD0183"/>
    <w:rsid w:val="00AD5235"/>
    <w:rsid w:val="00AE739A"/>
    <w:rsid w:val="00AF000A"/>
    <w:rsid w:val="00AF4B7A"/>
    <w:rsid w:val="00B13BA6"/>
    <w:rsid w:val="00B15877"/>
    <w:rsid w:val="00B15EBF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26C02"/>
    <w:rsid w:val="00C57149"/>
    <w:rsid w:val="00C606F7"/>
    <w:rsid w:val="00C7007B"/>
    <w:rsid w:val="00C7656E"/>
    <w:rsid w:val="00CC3E33"/>
    <w:rsid w:val="00CD3998"/>
    <w:rsid w:val="00CD7791"/>
    <w:rsid w:val="00CE0E67"/>
    <w:rsid w:val="00D15857"/>
    <w:rsid w:val="00D238D2"/>
    <w:rsid w:val="00D268E3"/>
    <w:rsid w:val="00D342F8"/>
    <w:rsid w:val="00D53D46"/>
    <w:rsid w:val="00D75D55"/>
    <w:rsid w:val="00D922A8"/>
    <w:rsid w:val="00DA2772"/>
    <w:rsid w:val="00DA78C3"/>
    <w:rsid w:val="00DB2735"/>
    <w:rsid w:val="00DB6AF7"/>
    <w:rsid w:val="00DC519E"/>
    <w:rsid w:val="00DC7227"/>
    <w:rsid w:val="00DD3961"/>
    <w:rsid w:val="00DD5B0C"/>
    <w:rsid w:val="00DD6482"/>
    <w:rsid w:val="00E40812"/>
    <w:rsid w:val="00E474E4"/>
    <w:rsid w:val="00E54A8F"/>
    <w:rsid w:val="00E574A1"/>
    <w:rsid w:val="00E64A9F"/>
    <w:rsid w:val="00E82CEC"/>
    <w:rsid w:val="00E8402E"/>
    <w:rsid w:val="00E874A3"/>
    <w:rsid w:val="00E94421"/>
    <w:rsid w:val="00E94C28"/>
    <w:rsid w:val="00E94FFD"/>
    <w:rsid w:val="00EB1608"/>
    <w:rsid w:val="00EB2EEF"/>
    <w:rsid w:val="00EC7561"/>
    <w:rsid w:val="00EE6C5C"/>
    <w:rsid w:val="00EF079D"/>
    <w:rsid w:val="00EF3DF4"/>
    <w:rsid w:val="00F03FD1"/>
    <w:rsid w:val="00F16FFA"/>
    <w:rsid w:val="00F3228A"/>
    <w:rsid w:val="00F33162"/>
    <w:rsid w:val="00F556E9"/>
    <w:rsid w:val="00F802BB"/>
    <w:rsid w:val="00F91050"/>
    <w:rsid w:val="00FA15BF"/>
    <w:rsid w:val="00FA3A7F"/>
    <w:rsid w:val="00FB270E"/>
    <w:rsid w:val="0B5D8DE7"/>
    <w:rsid w:val="176799F0"/>
    <w:rsid w:val="29DC5112"/>
    <w:rsid w:val="43D5DBBE"/>
    <w:rsid w:val="60043A00"/>
    <w:rsid w:val="77F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C0C56A"/>
  <w15:chartTrackingRefBased/>
  <w15:docId w15:val="{71D65702-03E4-412F-AD6F-88895950F3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16BB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1"/>
    <w:next w:val="Normal"/>
    <w:link w:val="Heading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C1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033C1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33C1B"/>
  </w:style>
  <w:style w:type="table" w:styleId="TableGrid">
    <w:name w:val="Table Grid"/>
    <w:basedOn w:val="TableNormal"/>
    <w:rsid w:val="00A35D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name w:val="toc 1"/>
    <w:basedOn w:val="Normal"/>
    <w:next w:val="Normal"/>
    <w:autoRedefine/>
    <w:uiPriority w:val="39"/>
    <w:rsid w:val="00465852"/>
  </w:style>
  <w:style w:type="paragraph" w:styleId="TOC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uiPriority w:val="99"/>
    <w:rsid w:val="00465852"/>
    <w:rPr>
      <w:color w:val="0000FF"/>
      <w:u w:val="single"/>
    </w:rPr>
  </w:style>
  <w:style w:type="character" w:styleId="Heading2Char" w:customStyle="1">
    <w:name w:val="Heading 2 Char"/>
    <w:link w:val="Heading2"/>
    <w:rsid w:val="00BC61D9"/>
    <w:rPr>
      <w:rFonts w:ascii="Arial" w:hAnsi="Arial" w:cs="Arial"/>
      <w:b/>
      <w:bCs/>
      <w:lang w:val="en-US" w:eastAsia="en-US"/>
    </w:rPr>
  </w:style>
  <w:style w:type="character" w:styleId="Heading4Char" w:customStyle="1">
    <w:name w:val="Heading 4 Char"/>
    <w:link w:val="Heading4"/>
    <w:rsid w:val="00BC61D9"/>
    <w:rPr>
      <w:rFonts w:ascii="Arial" w:hAnsi="Arial" w:cs="Arial"/>
      <w:lang w:val="en-US" w:eastAsia="en-US"/>
    </w:rPr>
  </w:style>
  <w:style w:type="character" w:styleId="Heading5Char" w:customStyle="1">
    <w:name w:val="Heading 5 Char"/>
    <w:link w:val="Heading5"/>
    <w:rsid w:val="00BC61D9"/>
    <w:rPr>
      <w:sz w:val="22"/>
      <w:szCs w:val="22"/>
      <w:lang w:val="en-US" w:eastAsia="en-US"/>
    </w:rPr>
  </w:style>
  <w:style w:type="character" w:styleId="Heading6Char" w:customStyle="1">
    <w:name w:val="Heading 6 Char"/>
    <w:link w:val="Heading6"/>
    <w:rsid w:val="00BC61D9"/>
    <w:rPr>
      <w:i/>
      <w:iCs/>
      <w:sz w:val="22"/>
      <w:szCs w:val="22"/>
      <w:lang w:val="en-US" w:eastAsia="en-US"/>
    </w:rPr>
  </w:style>
  <w:style w:type="character" w:styleId="Heading7Char" w:customStyle="1">
    <w:name w:val="Heading 7 Char"/>
    <w:link w:val="Heading7"/>
    <w:rsid w:val="00BC61D9"/>
    <w:rPr>
      <w:lang w:val="en-US" w:eastAsia="en-US"/>
    </w:rPr>
  </w:style>
  <w:style w:type="character" w:styleId="Heading8Char" w:customStyle="1">
    <w:name w:val="Heading 8 Char"/>
    <w:link w:val="Heading8"/>
    <w:rsid w:val="00BC61D9"/>
    <w:rPr>
      <w:i/>
      <w:iCs/>
      <w:lang w:val="en-US" w:eastAsia="en-US"/>
    </w:rPr>
  </w:style>
  <w:style w:type="character" w:styleId="Heading9Char" w:customStyle="1">
    <w:name w:val="Heading 9 Char"/>
    <w:link w:val="Heading9"/>
    <w:rsid w:val="00BC61D9"/>
    <w:rPr>
      <w:b/>
      <w:bCs/>
      <w:i/>
      <w:iCs/>
      <w:sz w:val="18"/>
      <w:szCs w:val="18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styleId="TitleChar" w:customStyle="1">
    <w:name w:val="Title Char"/>
    <w:link w:val="Title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abletext" w:customStyle="1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InfoBlue" w:customStyle="1">
    <w:name w:val="InfoBlue"/>
    <w:basedOn w:val="Normal"/>
    <w:next w:val="BodyText"/>
    <w:link w:val="InfoBlueChar"/>
    <w:autoRedefine/>
    <w:rsid w:val="009D666E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BodyText">
    <w:name w:val="Body Text"/>
    <w:basedOn w:val="Normal"/>
    <w:link w:val="BodyTextChar"/>
    <w:rsid w:val="00BC61D9"/>
    <w:pPr>
      <w:spacing w:after="120"/>
    </w:pPr>
  </w:style>
  <w:style w:type="character" w:styleId="BodyTextChar" w:customStyle="1">
    <w:name w:val="Body Text Char"/>
    <w:link w:val="BodyText"/>
    <w:rsid w:val="00BC61D9"/>
    <w:rPr>
      <w:sz w:val="24"/>
      <w:szCs w:val="24"/>
    </w:rPr>
  </w:style>
  <w:style w:type="character" w:styleId="FooterChar" w:customStyle="1">
    <w:name w:val="Footer Char"/>
    <w:link w:val="Footer"/>
    <w:uiPriority w:val="99"/>
    <w:rsid w:val="00BC61D9"/>
    <w:rPr>
      <w:sz w:val="24"/>
      <w:szCs w:val="24"/>
    </w:rPr>
  </w:style>
  <w:style w:type="paragraph" w:styleId="Ttulo-TPL" w:customStyle="1">
    <w:name w:val="Título-TPL"/>
    <w:basedOn w:val="Heading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styleId="SubTitulo-TPL" w:customStyle="1">
    <w:name w:val="SubTitulo-TPL"/>
    <w:basedOn w:val="Heading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styleId="Heading1Char" w:customStyle="1">
    <w:name w:val="Heading 1 Char"/>
    <w:link w:val="Heading1"/>
    <w:rsid w:val="005F3E96"/>
    <w:rPr>
      <w:rFonts w:ascii="Arial" w:hAnsi="Arial" w:cs="Arial"/>
      <w:b/>
      <w:bCs/>
      <w:kern w:val="32"/>
      <w:sz w:val="32"/>
      <w:szCs w:val="32"/>
    </w:rPr>
  </w:style>
  <w:style w:type="character" w:styleId="Ttulo-TPLChar" w:customStyle="1">
    <w:name w:val="Título-TPL 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styleId="Comentario-TPL" w:customStyle="1">
    <w:name w:val="Comentario-TPL"/>
    <w:basedOn w:val="InfoBlue"/>
    <w:link w:val="Comentario-TPLChar"/>
    <w:qFormat/>
    <w:rsid w:val="00A40F45"/>
  </w:style>
  <w:style w:type="character" w:styleId="SubTitulo-TPLChar" w:customStyle="1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styleId="SubSubTitulo-TPL" w:customStyle="1">
    <w:name w:val="SubSubTitulo-TPL"/>
    <w:basedOn w:val="SubTitulo-TPL"/>
    <w:link w:val="SubSubTitulo-TPLChar"/>
    <w:qFormat/>
    <w:rsid w:val="006E2631"/>
    <w:rPr>
      <w:b w:val="0"/>
    </w:rPr>
  </w:style>
  <w:style w:type="character" w:styleId="InfoBlueChar" w:customStyle="1">
    <w:name w:val="InfoBlue Char"/>
    <w:link w:val="InfoBlue"/>
    <w:rsid w:val="009D666E"/>
    <w:rPr>
      <w:rFonts w:ascii="Arial" w:hAnsi="Arial" w:cs="Arial"/>
      <w:iCs/>
      <w:sz w:val="22"/>
      <w:szCs w:val="22"/>
      <w:lang w:val="sv-SE" w:eastAsia="en-US"/>
    </w:rPr>
  </w:style>
  <w:style w:type="character" w:styleId="Comentario-TPLChar" w:customStyle="1">
    <w:name w:val="Comentario-TPL 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styleId="HeaderChar" w:customStyle="1">
    <w:name w:val="Header Char"/>
    <w:link w:val="Header"/>
    <w:uiPriority w:val="99"/>
    <w:rsid w:val="001628F3"/>
    <w:rPr>
      <w:sz w:val="24"/>
      <w:szCs w:val="24"/>
    </w:rPr>
  </w:style>
  <w:style w:type="character" w:styleId="SubSubTitulo-TPLChar" w:customStyle="1">
    <w:name w:val="SubSubTitulo-TPL 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3273"/>
    <w:pPr>
      <w:keepLines/>
      <w:spacing w:after="0" w:line="259" w:lineRule="auto"/>
      <w:outlineLvl w:val="9"/>
    </w:pPr>
    <w:rPr>
      <w:rFonts w:ascii="Aptos Display" w:hAnsi="Aptos Display" w:cs="Times New Roman"/>
      <w:b w:val="0"/>
      <w:bCs w:val="0"/>
      <w:color w:val="0F4761"/>
      <w:kern w:val="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2">
    <w:name w:val="Plain Table 2"/>
    <w:basedOn w:val="TableNormal"/>
    <w:uiPriority w:val="42"/>
    <w:rsid w:val="00DD5B0C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59FA-E6CF-493D-B9D6-049ADDDE74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TPL_PLN-Garantia da Qualidade.dot</ap:Template>
  <ap:Application>Microsoft Word for the web</ap:Application>
  <ap:DocSecurity>4</ap:DocSecurity>
  <ap:ScaleCrop>false</ap:ScaleCrop>
  <ap:Company>Minauro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Garantia da Qualidade</dc:title>
  <dc:subject/>
  <dc:creator>adriano.slisinski</dc:creator>
  <keywords/>
  <dc:description/>
  <lastModifiedBy>Ary Farah</lastModifiedBy>
  <revision>40</revision>
  <lastPrinted>2008-11-17T17:41:00.0000000Z</lastPrinted>
  <dcterms:created xsi:type="dcterms:W3CDTF">2024-10-17T02:18:00.0000000Z</dcterms:created>
  <dcterms:modified xsi:type="dcterms:W3CDTF">2024-10-22T11:49:48.4760889Z</dcterms:modified>
</coreProperties>
</file>